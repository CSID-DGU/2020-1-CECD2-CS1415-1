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CCB" w:rsidRPr="00CB5180" w:rsidRDefault="00E45CCB" w:rsidP="00E45CCB">
      <w:pPr>
        <w:ind w:left="400"/>
        <w:jc w:val="right"/>
        <w:rPr>
          <w:rFonts w:asciiTheme="minorEastAsia" w:eastAsiaTheme="minorEastAsia" w:hAnsiTheme="minorEastAsia"/>
          <w:sz w:val="20"/>
        </w:rPr>
      </w:pPr>
    </w:p>
    <w:p w:rsidR="00E45CCB" w:rsidRPr="00CB5180" w:rsidRDefault="00E45CCB" w:rsidP="001C0C86">
      <w:pPr>
        <w:ind w:right="880"/>
        <w:rPr>
          <w:rFonts w:asciiTheme="minorEastAsia" w:eastAsiaTheme="minorEastAsia" w:hAnsiTheme="minorEastAsia"/>
          <w:sz w:val="20"/>
        </w:rPr>
      </w:pPr>
    </w:p>
    <w:p w:rsidR="00E45CCB" w:rsidRPr="00CB5180" w:rsidRDefault="00E45CCB" w:rsidP="001C0C86">
      <w:pPr>
        <w:ind w:right="880"/>
        <w:rPr>
          <w:rFonts w:asciiTheme="minorEastAsia" w:eastAsiaTheme="minorEastAsia" w:hAnsiTheme="minorEastAsia"/>
          <w:sz w:val="20"/>
        </w:rPr>
      </w:pPr>
    </w:p>
    <w:p w:rsidR="00E45CCB" w:rsidRPr="00CB5180" w:rsidRDefault="00E45CCB" w:rsidP="001C0C86">
      <w:pPr>
        <w:ind w:right="880"/>
        <w:rPr>
          <w:rFonts w:asciiTheme="minorEastAsia" w:eastAsiaTheme="minorEastAsia" w:hAnsiTheme="minorEastAsia"/>
          <w:sz w:val="20"/>
        </w:rPr>
      </w:pPr>
    </w:p>
    <w:p w:rsidR="00365F65" w:rsidRDefault="00365F65" w:rsidP="00365F65">
      <w:pPr>
        <w:ind w:left="400"/>
        <w:jc w:val="right"/>
      </w:pPr>
    </w:p>
    <w:p w:rsidR="00365F65" w:rsidRDefault="00365F65" w:rsidP="00365F65">
      <w:pPr>
        <w:ind w:left="400"/>
        <w:jc w:val="right"/>
      </w:pPr>
    </w:p>
    <w:p w:rsidR="00365F65" w:rsidRDefault="00365F65" w:rsidP="00365F65">
      <w:pPr>
        <w:ind w:left="400"/>
        <w:jc w:val="right"/>
      </w:pPr>
    </w:p>
    <w:p w:rsidR="00365F65" w:rsidRPr="00875E46" w:rsidRDefault="00760319" w:rsidP="00365F65">
      <w:pPr>
        <w:ind w:left="400"/>
        <w:jc w:val="right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데이터</w:t>
      </w:r>
      <w:r>
        <w:rPr>
          <w:rFonts w:hint="eastAsia"/>
          <w:b/>
          <w:sz w:val="56"/>
          <w:szCs w:val="56"/>
        </w:rPr>
        <w:t xml:space="preserve"> </w:t>
      </w:r>
      <w:r>
        <w:rPr>
          <w:rFonts w:hint="eastAsia"/>
          <w:b/>
          <w:sz w:val="56"/>
          <w:szCs w:val="56"/>
        </w:rPr>
        <w:t>처리</w:t>
      </w:r>
      <w:r>
        <w:rPr>
          <w:rFonts w:hint="eastAsia"/>
          <w:b/>
          <w:sz w:val="56"/>
          <w:szCs w:val="56"/>
        </w:rPr>
        <w:t xml:space="preserve"> </w:t>
      </w:r>
      <w:bookmarkStart w:id="0" w:name="_GoBack"/>
      <w:bookmarkEnd w:id="0"/>
      <w:r w:rsidR="00365F65">
        <w:rPr>
          <w:rFonts w:hint="eastAsia"/>
          <w:b/>
          <w:sz w:val="56"/>
          <w:szCs w:val="56"/>
        </w:rPr>
        <w:t>프로그램</w:t>
      </w:r>
      <w:r w:rsidR="00365F65">
        <w:rPr>
          <w:rFonts w:hint="eastAsia"/>
          <w:b/>
          <w:sz w:val="56"/>
          <w:szCs w:val="56"/>
        </w:rPr>
        <w:t xml:space="preserve"> </w:t>
      </w:r>
      <w:r w:rsidR="00365F65">
        <w:rPr>
          <w:rFonts w:hint="eastAsia"/>
          <w:b/>
          <w:sz w:val="56"/>
          <w:szCs w:val="56"/>
        </w:rPr>
        <w:t>명세</w:t>
      </w:r>
      <w:r w:rsidR="00365F65" w:rsidRPr="00875E46">
        <w:rPr>
          <w:rFonts w:hint="eastAsia"/>
          <w:b/>
          <w:sz w:val="56"/>
          <w:szCs w:val="56"/>
        </w:rPr>
        <w:t>서</w:t>
      </w:r>
    </w:p>
    <w:p w:rsidR="00365F65" w:rsidRDefault="00365F65" w:rsidP="00365F65">
      <w:pPr>
        <w:ind w:left="400"/>
        <w:jc w:val="right"/>
      </w:pPr>
    </w:p>
    <w:p w:rsidR="00365F65" w:rsidRDefault="00365F65" w:rsidP="00365F65">
      <w:pPr>
        <w:ind w:left="400"/>
        <w:jc w:val="right"/>
      </w:pPr>
    </w:p>
    <w:p w:rsidR="00365F65" w:rsidRPr="00875E46" w:rsidRDefault="00365F65" w:rsidP="00365F65">
      <w:pPr>
        <w:ind w:left="400"/>
        <w:jc w:val="right"/>
        <w:rPr>
          <w:b/>
          <w:sz w:val="44"/>
          <w:szCs w:val="44"/>
        </w:rPr>
      </w:pPr>
    </w:p>
    <w:p w:rsidR="00365F65" w:rsidRPr="00875E46" w:rsidRDefault="00365F65" w:rsidP="00365F65">
      <w:pPr>
        <w:ind w:left="400"/>
        <w:jc w:val="right"/>
        <w:rPr>
          <w:rFonts w:ascii="맑은 고딕" w:hAnsi="맑은 고딕"/>
          <w:b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365F65" w:rsidRPr="00063E2F" w:rsidTr="00AF52CD">
        <w:tc>
          <w:tcPr>
            <w:tcW w:w="5000" w:type="pct"/>
          </w:tcPr>
          <w:p w:rsidR="00365F65" w:rsidRPr="003B45D4" w:rsidRDefault="00365F65" w:rsidP="00AF52CD">
            <w:pPr>
              <w:pStyle w:val="ae"/>
            </w:pPr>
          </w:p>
        </w:tc>
      </w:tr>
    </w:tbl>
    <w:p w:rsidR="00365F65" w:rsidRDefault="00365F65" w:rsidP="00365F65">
      <w:pPr>
        <w:ind w:left="400"/>
        <w:jc w:val="right"/>
      </w:pPr>
    </w:p>
    <w:p w:rsidR="00365F65" w:rsidRDefault="00365F65" w:rsidP="00365F65">
      <w:pPr>
        <w:ind w:left="400"/>
        <w:jc w:val="right"/>
      </w:pPr>
    </w:p>
    <w:p w:rsidR="00365F65" w:rsidRDefault="00365F65" w:rsidP="00365F65">
      <w:pPr>
        <w:ind w:left="400"/>
        <w:jc w:val="right"/>
      </w:pPr>
    </w:p>
    <w:p w:rsidR="00365F65" w:rsidRDefault="00365F65" w:rsidP="00365F65">
      <w:pPr>
        <w:ind w:left="400"/>
        <w:jc w:val="right"/>
      </w:pPr>
    </w:p>
    <w:p w:rsidR="00365F65" w:rsidRDefault="00365F65" w:rsidP="00365F65">
      <w:pPr>
        <w:ind w:left="400"/>
        <w:jc w:val="right"/>
      </w:pPr>
    </w:p>
    <w:p w:rsidR="00365F65" w:rsidRDefault="00365F65" w:rsidP="00365F65">
      <w:pPr>
        <w:ind w:left="400"/>
        <w:jc w:val="right"/>
      </w:pPr>
    </w:p>
    <w:p w:rsidR="001C0C86" w:rsidRPr="00CB5180" w:rsidRDefault="001C0C86" w:rsidP="00E45CCB">
      <w:pPr>
        <w:ind w:left="400"/>
        <w:jc w:val="right"/>
        <w:rPr>
          <w:rFonts w:asciiTheme="minorEastAsia" w:eastAsiaTheme="minorEastAsia" w:hAnsiTheme="minorEastAsia"/>
          <w:sz w:val="20"/>
        </w:rPr>
      </w:pPr>
    </w:p>
    <w:p w:rsidR="00E45CCB" w:rsidRPr="00CB5180" w:rsidRDefault="00E45CCB" w:rsidP="00E45CCB">
      <w:pPr>
        <w:pStyle w:val="--"/>
        <w:rPr>
          <w:rFonts w:asciiTheme="minorEastAsia" w:eastAsiaTheme="minorEastAsia" w:hAnsiTheme="minorEastAsia"/>
          <w:sz w:val="20"/>
          <w:szCs w:val="20"/>
        </w:rPr>
      </w:pPr>
    </w:p>
    <w:p w:rsidR="00E45CCB" w:rsidRPr="00CB5180" w:rsidRDefault="00E45CCB" w:rsidP="00E45CCB">
      <w:pPr>
        <w:pStyle w:val="--"/>
        <w:rPr>
          <w:rFonts w:asciiTheme="minorEastAsia" w:eastAsiaTheme="minorEastAsia" w:hAnsiTheme="minorEastAsia"/>
          <w:sz w:val="20"/>
          <w:szCs w:val="20"/>
        </w:rPr>
      </w:pPr>
    </w:p>
    <w:p w:rsidR="008138B8" w:rsidRPr="00CB5180" w:rsidRDefault="00E45CCB" w:rsidP="00E45CCB">
      <w:pPr>
        <w:pStyle w:val="--"/>
        <w:rPr>
          <w:rFonts w:asciiTheme="minorEastAsia" w:eastAsiaTheme="minorEastAsia" w:hAnsiTheme="minorEastAsia"/>
          <w:sz w:val="20"/>
          <w:szCs w:val="20"/>
        </w:rPr>
      </w:pPr>
      <w:r w:rsidRPr="00CB5180">
        <w:rPr>
          <w:rFonts w:asciiTheme="minorEastAsia" w:eastAsiaTheme="minorEastAsia" w:hAnsiTheme="minorEastAsia"/>
          <w:sz w:val="20"/>
          <w:szCs w:val="20"/>
        </w:rPr>
        <w:br w:type="page"/>
      </w:r>
      <w:r w:rsidR="008138B8" w:rsidRPr="00CB5180">
        <w:rPr>
          <w:rFonts w:asciiTheme="minorEastAsia" w:eastAsiaTheme="minorEastAsia" w:hAnsiTheme="minorEastAsia"/>
          <w:sz w:val="20"/>
          <w:szCs w:val="20"/>
        </w:rPr>
        <w:lastRenderedPageBreak/>
        <w:t>사 용 권 한</w:t>
      </w:r>
    </w:p>
    <w:p w:rsidR="008138B8" w:rsidRPr="00CB5180" w:rsidRDefault="008138B8" w:rsidP="008138B8">
      <w:pPr>
        <w:rPr>
          <w:rFonts w:asciiTheme="minorEastAsia" w:eastAsiaTheme="minorEastAsia" w:hAnsiTheme="minorEastAsia"/>
          <w:b/>
          <w:sz w:val="20"/>
        </w:rPr>
      </w:pPr>
    </w:p>
    <w:p w:rsidR="008138B8" w:rsidRPr="00CB5180" w:rsidRDefault="008138B8" w:rsidP="008138B8">
      <w:pPr>
        <w:ind w:left="284" w:right="180"/>
        <w:jc w:val="center"/>
        <w:rPr>
          <w:rFonts w:asciiTheme="minorEastAsia" w:eastAsiaTheme="minorEastAsia" w:hAnsiTheme="minorEastAsia"/>
          <w:sz w:val="20"/>
        </w:rPr>
      </w:pPr>
      <w:r w:rsidRPr="00CB5180">
        <w:rPr>
          <w:rFonts w:asciiTheme="minorEastAsia" w:eastAsiaTheme="minorEastAsia" w:hAnsiTheme="minorEastAsia"/>
          <w:sz w:val="20"/>
        </w:rPr>
        <w:t>본 문서에 대한 서명은</w:t>
      </w:r>
      <w:r w:rsidR="001A689B">
        <w:rPr>
          <w:rFonts w:asciiTheme="minorEastAsia" w:eastAsiaTheme="minorEastAsia" w:hAnsiTheme="minorEastAsia"/>
          <w:sz w:val="20"/>
        </w:rPr>
        <w:t xml:space="preserve"> </w:t>
      </w:r>
      <w:r w:rsidR="00243D42" w:rsidRPr="00CB5180">
        <w:rPr>
          <w:rFonts w:asciiTheme="minorEastAsia" w:eastAsiaTheme="minorEastAsia" w:hAnsiTheme="minorEastAsia" w:hint="eastAsia"/>
          <w:sz w:val="20"/>
        </w:rPr>
        <w:t>주식회사</w:t>
      </w:r>
      <w:r w:rsidR="001A689B">
        <w:rPr>
          <w:rFonts w:asciiTheme="minorEastAsia" w:eastAsiaTheme="minorEastAsia" w:hAnsiTheme="minorEastAsia" w:hint="eastAsia"/>
          <w:sz w:val="20"/>
        </w:rPr>
        <w:t xml:space="preserve"> </w:t>
      </w:r>
      <w:r w:rsidRPr="00CB5180">
        <w:rPr>
          <w:rFonts w:asciiTheme="minorEastAsia" w:eastAsiaTheme="minorEastAsia" w:hAnsiTheme="minorEastAsia"/>
          <w:sz w:val="20"/>
        </w:rPr>
        <w:t>내부에서 본 문서에 대하여 수행 및 유지관리의 책임이 있음을 인정하는 것임.</w:t>
      </w:r>
    </w:p>
    <w:p w:rsidR="008138B8" w:rsidRPr="00CB5180" w:rsidRDefault="008138B8" w:rsidP="008138B8">
      <w:pPr>
        <w:pStyle w:val="af3"/>
        <w:rPr>
          <w:rFonts w:asciiTheme="minorEastAsia" w:eastAsiaTheme="minorEastAsia" w:hAnsiTheme="minorEastAsia"/>
          <w:sz w:val="20"/>
        </w:rPr>
      </w:pPr>
    </w:p>
    <w:p w:rsidR="008138B8" w:rsidRPr="00CB5180" w:rsidRDefault="008138B8" w:rsidP="008138B8">
      <w:pPr>
        <w:spacing w:after="120"/>
        <w:jc w:val="center"/>
        <w:rPr>
          <w:rFonts w:asciiTheme="minorEastAsia" w:eastAsiaTheme="minorEastAsia" w:hAnsiTheme="minorEastAsia"/>
          <w:i/>
          <w:sz w:val="20"/>
        </w:rPr>
      </w:pPr>
      <w:r w:rsidRPr="00CB5180">
        <w:rPr>
          <w:rFonts w:asciiTheme="minorEastAsia" w:eastAsiaTheme="minorEastAsia" w:hAnsiTheme="minorEastAsia"/>
          <w:i/>
          <w:sz w:val="20"/>
        </w:rPr>
        <w:t>본 문서는 작성, 검토, 승인하여 승인된 원본을 보관한다...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0"/>
        <w:gridCol w:w="4387"/>
        <w:gridCol w:w="992"/>
        <w:gridCol w:w="2410"/>
      </w:tblGrid>
      <w:tr w:rsidR="008138B8" w:rsidRPr="00CB5180" w:rsidTr="00042203">
        <w:trPr>
          <w:trHeight w:val="467"/>
          <w:jc w:val="center"/>
        </w:trPr>
        <w:tc>
          <w:tcPr>
            <w:tcW w:w="1000" w:type="dxa"/>
            <w:tcBorders>
              <w:top w:val="single" w:sz="6" w:space="0" w:color="auto"/>
            </w:tcBorders>
          </w:tcPr>
          <w:p w:rsidR="008138B8" w:rsidRPr="00CB5180" w:rsidRDefault="008138B8" w:rsidP="00042203">
            <w:pPr>
              <w:rPr>
                <w:rFonts w:asciiTheme="minorEastAsia" w:eastAsiaTheme="minorEastAsia" w:hAnsiTheme="minorEastAsia"/>
                <w:sz w:val="20"/>
              </w:rPr>
            </w:pPr>
            <w:r w:rsidRPr="00CB5180">
              <w:rPr>
                <w:rFonts w:asciiTheme="minorEastAsia" w:eastAsiaTheme="minorEastAsia" w:hAnsiTheme="minorEastAsia"/>
                <w:b/>
                <w:sz w:val="20"/>
              </w:rPr>
              <w:t>작성자:</w:t>
            </w:r>
          </w:p>
        </w:tc>
        <w:tc>
          <w:tcPr>
            <w:tcW w:w="4387" w:type="dxa"/>
            <w:tcBorders>
              <w:top w:val="single" w:sz="6" w:space="0" w:color="auto"/>
            </w:tcBorders>
          </w:tcPr>
          <w:p w:rsidR="008138B8" w:rsidRPr="00CB5180" w:rsidRDefault="008138B8" w:rsidP="0004220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8138B8" w:rsidRPr="00CB5180" w:rsidRDefault="008138B8" w:rsidP="00042203">
            <w:pPr>
              <w:rPr>
                <w:rFonts w:asciiTheme="minorEastAsia" w:eastAsiaTheme="minorEastAsia" w:hAnsiTheme="minorEastAsia"/>
                <w:sz w:val="20"/>
              </w:rPr>
            </w:pPr>
            <w:r w:rsidRPr="00CB5180">
              <w:rPr>
                <w:rFonts w:asciiTheme="minorEastAsia" w:eastAsiaTheme="minorEastAsia" w:hAnsiTheme="minorEastAsia"/>
                <w:b/>
                <w:sz w:val="20"/>
              </w:rPr>
              <w:t>일자: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8138B8" w:rsidRPr="00CB5180" w:rsidRDefault="008138B8" w:rsidP="0004220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8138B8" w:rsidRPr="00CB5180" w:rsidRDefault="008138B8" w:rsidP="008138B8">
      <w:pPr>
        <w:rPr>
          <w:rFonts w:asciiTheme="minorEastAsia" w:eastAsiaTheme="minorEastAsia" w:hAnsiTheme="minorEastAsia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0"/>
        <w:gridCol w:w="4387"/>
        <w:gridCol w:w="992"/>
        <w:gridCol w:w="2410"/>
      </w:tblGrid>
      <w:tr w:rsidR="008138B8" w:rsidRPr="00CB5180" w:rsidTr="00042203">
        <w:trPr>
          <w:trHeight w:val="467"/>
          <w:jc w:val="center"/>
        </w:trPr>
        <w:tc>
          <w:tcPr>
            <w:tcW w:w="1000" w:type="dxa"/>
            <w:tcBorders>
              <w:top w:val="single" w:sz="6" w:space="0" w:color="auto"/>
            </w:tcBorders>
          </w:tcPr>
          <w:p w:rsidR="008138B8" w:rsidRPr="00CB5180" w:rsidRDefault="008138B8" w:rsidP="00042203">
            <w:pPr>
              <w:rPr>
                <w:rFonts w:asciiTheme="minorEastAsia" w:eastAsiaTheme="minorEastAsia" w:hAnsiTheme="minorEastAsia"/>
                <w:sz w:val="20"/>
              </w:rPr>
            </w:pPr>
            <w:r w:rsidRPr="00CB5180">
              <w:rPr>
                <w:rFonts w:asciiTheme="minorEastAsia" w:eastAsiaTheme="minorEastAsia" w:hAnsiTheme="minorEastAsia"/>
                <w:b/>
                <w:sz w:val="20"/>
              </w:rPr>
              <w:t>검토자:</w:t>
            </w:r>
          </w:p>
        </w:tc>
        <w:tc>
          <w:tcPr>
            <w:tcW w:w="4387" w:type="dxa"/>
            <w:tcBorders>
              <w:top w:val="single" w:sz="6" w:space="0" w:color="auto"/>
            </w:tcBorders>
          </w:tcPr>
          <w:p w:rsidR="008138B8" w:rsidRPr="00CB5180" w:rsidRDefault="008138B8" w:rsidP="0004220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8138B8" w:rsidRPr="00CB5180" w:rsidRDefault="008138B8" w:rsidP="00042203">
            <w:pPr>
              <w:rPr>
                <w:rFonts w:asciiTheme="minorEastAsia" w:eastAsiaTheme="minorEastAsia" w:hAnsiTheme="minorEastAsia"/>
                <w:sz w:val="20"/>
              </w:rPr>
            </w:pPr>
            <w:r w:rsidRPr="00CB5180">
              <w:rPr>
                <w:rFonts w:asciiTheme="minorEastAsia" w:eastAsiaTheme="minorEastAsia" w:hAnsiTheme="minorEastAsia"/>
                <w:b/>
                <w:sz w:val="20"/>
              </w:rPr>
              <w:t>일자: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8138B8" w:rsidRPr="00CB5180" w:rsidRDefault="008138B8" w:rsidP="0004220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8138B8" w:rsidRPr="00CB5180" w:rsidRDefault="008138B8" w:rsidP="008138B8">
      <w:pPr>
        <w:rPr>
          <w:rFonts w:asciiTheme="minorEastAsia" w:eastAsiaTheme="minorEastAsia" w:hAnsiTheme="minorEastAsia"/>
          <w:sz w:val="20"/>
        </w:rPr>
      </w:pPr>
    </w:p>
    <w:p w:rsidR="008138B8" w:rsidRPr="00CB5180" w:rsidRDefault="008138B8" w:rsidP="008138B8">
      <w:pPr>
        <w:rPr>
          <w:rFonts w:asciiTheme="minorEastAsia" w:eastAsiaTheme="minorEastAsia" w:hAnsiTheme="minorEastAsia"/>
          <w:sz w:val="20"/>
        </w:rPr>
      </w:pPr>
    </w:p>
    <w:p w:rsidR="008138B8" w:rsidRPr="00CB5180" w:rsidRDefault="008138B8" w:rsidP="008138B8">
      <w:pPr>
        <w:jc w:val="center"/>
        <w:rPr>
          <w:rFonts w:asciiTheme="minorEastAsia" w:eastAsiaTheme="minorEastAsia" w:hAnsiTheme="minorEastAsia"/>
          <w:sz w:val="20"/>
        </w:rPr>
      </w:pPr>
      <w:r w:rsidRPr="00CB5180">
        <w:rPr>
          <w:rFonts w:asciiTheme="minorEastAsia" w:eastAsiaTheme="minorEastAsia" w:hAnsiTheme="minorEastAsia"/>
          <w:sz w:val="20"/>
        </w:rPr>
        <w:t>본인은 서명으로써 본 문서가</w:t>
      </w:r>
      <w:r w:rsidR="00852663">
        <w:rPr>
          <w:rFonts w:asciiTheme="minorEastAsia" w:eastAsiaTheme="minorEastAsia" w:hAnsiTheme="minorEastAsia"/>
          <w:sz w:val="20"/>
        </w:rPr>
        <w:t xml:space="preserve"> </w:t>
      </w:r>
      <w:r w:rsidR="00243D42" w:rsidRPr="00CB5180">
        <w:rPr>
          <w:rFonts w:asciiTheme="minorEastAsia" w:eastAsiaTheme="minorEastAsia" w:hAnsiTheme="minorEastAsia" w:hint="eastAsia"/>
          <w:sz w:val="20"/>
        </w:rPr>
        <w:t>주식회사</w:t>
      </w:r>
      <w:r w:rsidRPr="00CB5180">
        <w:rPr>
          <w:rFonts w:asciiTheme="minorEastAsia" w:eastAsiaTheme="minorEastAsia" w:hAnsiTheme="minorEastAsia"/>
          <w:sz w:val="20"/>
        </w:rPr>
        <w:t>의 업무활동 범위 내에서 사용될 것을 인가함.</w:t>
      </w:r>
    </w:p>
    <w:p w:rsidR="008138B8" w:rsidRPr="00CB5180" w:rsidRDefault="008138B8" w:rsidP="008138B8">
      <w:pPr>
        <w:rPr>
          <w:rFonts w:asciiTheme="minorEastAsia" w:eastAsiaTheme="minorEastAsia" w:hAnsiTheme="minorEastAsia"/>
          <w:sz w:val="20"/>
        </w:rPr>
      </w:pPr>
    </w:p>
    <w:p w:rsidR="008138B8" w:rsidRPr="00CB5180" w:rsidRDefault="008138B8" w:rsidP="008138B8">
      <w:pPr>
        <w:rPr>
          <w:rFonts w:asciiTheme="minorEastAsia" w:eastAsiaTheme="minorEastAsia" w:hAnsiTheme="minorEastAsia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00"/>
        <w:gridCol w:w="4087"/>
        <w:gridCol w:w="992"/>
        <w:gridCol w:w="2410"/>
      </w:tblGrid>
      <w:tr w:rsidR="008138B8" w:rsidRPr="00CB5180" w:rsidTr="00042203">
        <w:trPr>
          <w:trHeight w:val="568"/>
          <w:jc w:val="center"/>
        </w:trPr>
        <w:tc>
          <w:tcPr>
            <w:tcW w:w="1300" w:type="dxa"/>
            <w:tcBorders>
              <w:top w:val="single" w:sz="6" w:space="0" w:color="auto"/>
            </w:tcBorders>
          </w:tcPr>
          <w:p w:rsidR="008138B8" w:rsidRPr="00CB5180" w:rsidRDefault="008138B8" w:rsidP="00042203">
            <w:pPr>
              <w:rPr>
                <w:rFonts w:asciiTheme="minorEastAsia" w:eastAsiaTheme="minorEastAsia" w:hAnsiTheme="minorEastAsia"/>
                <w:sz w:val="20"/>
              </w:rPr>
            </w:pPr>
            <w:smartTag w:uri="urn:schemas-microsoft-com:office:smarttags" w:element="time">
              <w:r w:rsidRPr="00CB5180">
                <w:rPr>
                  <w:rFonts w:asciiTheme="minorEastAsia" w:eastAsiaTheme="minorEastAsia" w:hAnsiTheme="minorEastAsia"/>
                  <w:b/>
                  <w:sz w:val="20"/>
                </w:rPr>
                <w:t>승인자</w:t>
              </w:r>
            </w:smartTag>
            <w:r w:rsidRPr="00CB5180">
              <w:rPr>
                <w:rFonts w:asciiTheme="minorEastAsia" w:eastAsiaTheme="minorEastAsia" w:hAnsiTheme="minorEastAsia"/>
                <w:b/>
                <w:sz w:val="20"/>
              </w:rPr>
              <w:t>:</w:t>
            </w:r>
          </w:p>
        </w:tc>
        <w:tc>
          <w:tcPr>
            <w:tcW w:w="4087" w:type="dxa"/>
            <w:tcBorders>
              <w:top w:val="single" w:sz="6" w:space="0" w:color="auto"/>
            </w:tcBorders>
          </w:tcPr>
          <w:p w:rsidR="008138B8" w:rsidRPr="00CB5180" w:rsidRDefault="008138B8" w:rsidP="00042203">
            <w:pPr>
              <w:rPr>
                <w:rFonts w:asciiTheme="minorEastAsia" w:eastAsiaTheme="minorEastAsia" w:hAnsiTheme="minorEastAsia"/>
                <w:i/>
                <w:iCs/>
                <w:color w:val="0000FF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8138B8" w:rsidRPr="00CB5180" w:rsidRDefault="008138B8" w:rsidP="00042203">
            <w:pPr>
              <w:rPr>
                <w:rFonts w:asciiTheme="minorEastAsia" w:eastAsiaTheme="minorEastAsia" w:hAnsiTheme="minorEastAsia"/>
                <w:sz w:val="20"/>
              </w:rPr>
            </w:pPr>
            <w:r w:rsidRPr="00CB5180">
              <w:rPr>
                <w:rFonts w:asciiTheme="minorEastAsia" w:eastAsiaTheme="minorEastAsia" w:hAnsiTheme="minorEastAsia"/>
                <w:b/>
                <w:sz w:val="20"/>
              </w:rPr>
              <w:t>일자: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8138B8" w:rsidRPr="00CB5180" w:rsidRDefault="008138B8" w:rsidP="0004220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8138B8" w:rsidRPr="00CB5180" w:rsidRDefault="008138B8" w:rsidP="00A05246">
      <w:pPr>
        <w:ind w:left="400"/>
        <w:jc w:val="center"/>
        <w:rPr>
          <w:rFonts w:asciiTheme="minorEastAsia" w:eastAsiaTheme="minorEastAsia" w:hAnsiTheme="minorEastAsia"/>
          <w:sz w:val="20"/>
        </w:rPr>
      </w:pPr>
    </w:p>
    <w:p w:rsidR="008138B8" w:rsidRDefault="001A689B" w:rsidP="00A05246">
      <w:pPr>
        <w:ind w:left="400"/>
        <w:jc w:val="center"/>
        <w:rPr>
          <w:rFonts w:asciiTheme="minorEastAsia" w:eastAsiaTheme="minorEastAsia" w:hAnsiTheme="minorEastAsia"/>
          <w:color w:val="FF0000"/>
          <w:sz w:val="20"/>
        </w:rPr>
      </w:pPr>
      <w:r>
        <w:rPr>
          <w:rFonts w:asciiTheme="minorEastAsia" w:eastAsiaTheme="minorEastAsia" w:hAnsiTheme="minorEastAsia" w:hint="eastAsia"/>
          <w:color w:val="FF0000"/>
          <w:sz w:val="20"/>
        </w:rPr>
        <w:t xml:space="preserve">우리가 분석 및 데이터를 위한 프로그램을 혹은 코드를 개발하다보면 </w:t>
      </w:r>
    </w:p>
    <w:p w:rsidR="001A689B" w:rsidRDefault="001A689B" w:rsidP="00A05246">
      <w:pPr>
        <w:ind w:left="400"/>
        <w:jc w:val="center"/>
        <w:rPr>
          <w:rFonts w:asciiTheme="minorEastAsia" w:eastAsiaTheme="minorEastAsia" w:hAnsiTheme="minorEastAsia"/>
          <w:color w:val="FF0000"/>
          <w:sz w:val="20"/>
        </w:rPr>
      </w:pPr>
      <w:r>
        <w:rPr>
          <w:rFonts w:asciiTheme="minorEastAsia" w:eastAsiaTheme="minorEastAsia" w:hAnsiTheme="minorEastAsia" w:hint="eastAsia"/>
          <w:color w:val="FF0000"/>
          <w:sz w:val="20"/>
        </w:rPr>
        <w:t xml:space="preserve">처음 만든 코드로 끝까지 사용될 경우는 거의 없습니다. 중간 중간 수정하고 다시 수정하고 </w:t>
      </w:r>
    </w:p>
    <w:p w:rsidR="001A689B" w:rsidRPr="001A689B" w:rsidRDefault="001A689B" w:rsidP="00A05246">
      <w:pPr>
        <w:ind w:left="400"/>
        <w:jc w:val="center"/>
        <w:rPr>
          <w:rFonts w:asciiTheme="minorEastAsia" w:eastAsiaTheme="minorEastAsia" w:hAnsiTheme="minorEastAsia"/>
          <w:color w:val="FF0000"/>
          <w:sz w:val="20"/>
        </w:rPr>
      </w:pPr>
      <w:r>
        <w:rPr>
          <w:rFonts w:asciiTheme="minorEastAsia" w:eastAsiaTheme="minorEastAsia" w:hAnsiTheme="minorEastAsia" w:hint="eastAsia"/>
          <w:color w:val="FF0000"/>
          <w:sz w:val="20"/>
        </w:rPr>
        <w:t xml:space="preserve">이런 경험을 많이 할 것인데, 여기서 중요한 점은 이력관리 입니다. 이력을 관리해주세요. </w:t>
      </w:r>
    </w:p>
    <w:p w:rsidR="00126A5E" w:rsidRPr="00CB5180" w:rsidRDefault="00126A5E" w:rsidP="00A05246">
      <w:pPr>
        <w:ind w:left="400"/>
        <w:jc w:val="center"/>
        <w:rPr>
          <w:rFonts w:asciiTheme="minorEastAsia" w:eastAsiaTheme="minorEastAsia" w:hAnsiTheme="minorEastAsia"/>
          <w:b/>
          <w:sz w:val="20"/>
        </w:rPr>
      </w:pPr>
      <w:r w:rsidRPr="00CB5180">
        <w:rPr>
          <w:rFonts w:asciiTheme="minorEastAsia" w:eastAsiaTheme="minorEastAsia" w:hAnsiTheme="minorEastAsia"/>
          <w:b/>
          <w:sz w:val="20"/>
        </w:rPr>
        <w:t>제.개정 이력</w:t>
      </w:r>
    </w:p>
    <w:p w:rsidR="00126A5E" w:rsidRPr="00CB5180" w:rsidRDefault="00126A5E" w:rsidP="00126A5E">
      <w:pPr>
        <w:ind w:left="600" w:hangingChars="300" w:hanging="600"/>
        <w:jc w:val="center"/>
        <w:rPr>
          <w:rFonts w:asciiTheme="minorEastAsia" w:eastAsiaTheme="minorEastAsia" w:hAnsiTheme="minorEastAsia"/>
          <w:b/>
          <w:sz w:val="20"/>
        </w:rPr>
      </w:pPr>
    </w:p>
    <w:tbl>
      <w:tblPr>
        <w:tblW w:w="9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418"/>
        <w:gridCol w:w="5245"/>
        <w:gridCol w:w="1501"/>
      </w:tblGrid>
      <w:tr w:rsidR="00E0512C" w:rsidRPr="00CB5180" w:rsidTr="008138B8">
        <w:trPr>
          <w:trHeight w:val="243"/>
          <w:jc w:val="center"/>
        </w:trPr>
        <w:tc>
          <w:tcPr>
            <w:tcW w:w="10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E0512C" w:rsidRPr="00CB5180" w:rsidRDefault="00E0512C" w:rsidP="008138B8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버전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E0512C" w:rsidRPr="00CB5180" w:rsidRDefault="00E0512C" w:rsidP="008138B8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변경</w:t>
            </w:r>
            <w:r w:rsidR="008138B8"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일</w:t>
            </w: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자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E0512C" w:rsidRPr="00CB5180" w:rsidRDefault="00E0512C" w:rsidP="008138B8">
            <w:pPr>
              <w:ind w:left="40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/>
                <w:b/>
                <w:sz w:val="20"/>
              </w:rPr>
              <w:t xml:space="preserve">제.개정 </w:t>
            </w: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내용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E0512C" w:rsidRPr="00CB5180" w:rsidRDefault="00E0512C" w:rsidP="008138B8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작성자</w:t>
            </w:r>
          </w:p>
        </w:tc>
      </w:tr>
      <w:tr w:rsidR="00E0512C" w:rsidRPr="00CB5180" w:rsidTr="008138B8">
        <w:trPr>
          <w:trHeight w:val="243"/>
          <w:jc w:val="center"/>
        </w:trPr>
        <w:tc>
          <w:tcPr>
            <w:tcW w:w="1079" w:type="dxa"/>
            <w:tcBorders>
              <w:top w:val="single" w:sz="6" w:space="0" w:color="auto"/>
            </w:tcBorders>
          </w:tcPr>
          <w:p w:rsidR="00E0512C" w:rsidRPr="00B45178" w:rsidRDefault="00E0512C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E0512C" w:rsidRPr="00B45178" w:rsidRDefault="00E0512C" w:rsidP="003A350D">
            <w:pPr>
              <w:ind w:left="34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5245" w:type="dxa"/>
            <w:tcBorders>
              <w:top w:val="single" w:sz="6" w:space="0" w:color="auto"/>
            </w:tcBorders>
          </w:tcPr>
          <w:p w:rsidR="00E0512C" w:rsidRPr="00B45178" w:rsidRDefault="00E0512C" w:rsidP="003A350D">
            <w:pPr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</w:tcBorders>
          </w:tcPr>
          <w:p w:rsidR="00E0512C" w:rsidRPr="00B45178" w:rsidRDefault="00E0512C" w:rsidP="003A350D">
            <w:pPr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</w:tr>
      <w:tr w:rsidR="00534A78" w:rsidRPr="00CB5180" w:rsidTr="008138B8">
        <w:trPr>
          <w:trHeight w:val="243"/>
          <w:jc w:val="center"/>
        </w:trPr>
        <w:tc>
          <w:tcPr>
            <w:tcW w:w="1079" w:type="dxa"/>
            <w:tcBorders>
              <w:top w:val="single" w:sz="6" w:space="0" w:color="auto"/>
            </w:tcBorders>
          </w:tcPr>
          <w:p w:rsidR="00534A78" w:rsidRPr="00B3071B" w:rsidRDefault="00534A78" w:rsidP="0073749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534A78" w:rsidRPr="00B3071B" w:rsidRDefault="00534A78" w:rsidP="0073749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5245" w:type="dxa"/>
            <w:tcBorders>
              <w:top w:val="single" w:sz="6" w:space="0" w:color="auto"/>
            </w:tcBorders>
          </w:tcPr>
          <w:p w:rsidR="00534A78" w:rsidRPr="00B3071B" w:rsidRDefault="00534A78" w:rsidP="0073749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501" w:type="dxa"/>
            <w:tcBorders>
              <w:top w:val="single" w:sz="6" w:space="0" w:color="auto"/>
            </w:tcBorders>
          </w:tcPr>
          <w:p w:rsidR="00534A78" w:rsidRPr="00B3071B" w:rsidRDefault="00534A78" w:rsidP="0073749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</w:tr>
      <w:tr w:rsidR="00534A78" w:rsidRPr="00CB5180" w:rsidTr="008138B8">
        <w:trPr>
          <w:trHeight w:val="243"/>
          <w:jc w:val="center"/>
        </w:trPr>
        <w:tc>
          <w:tcPr>
            <w:tcW w:w="1079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418" w:type="dxa"/>
          </w:tcPr>
          <w:p w:rsidR="00534A78" w:rsidRPr="00B45178" w:rsidRDefault="00534A78" w:rsidP="00D37D9A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5245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501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</w:tr>
      <w:tr w:rsidR="00534A78" w:rsidRPr="00CB5180" w:rsidTr="008138B8">
        <w:trPr>
          <w:trHeight w:val="243"/>
          <w:jc w:val="center"/>
        </w:trPr>
        <w:tc>
          <w:tcPr>
            <w:tcW w:w="1079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418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5245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501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</w:tr>
      <w:tr w:rsidR="00534A78" w:rsidRPr="00CB5180" w:rsidTr="008138B8">
        <w:trPr>
          <w:trHeight w:val="243"/>
          <w:jc w:val="center"/>
        </w:trPr>
        <w:tc>
          <w:tcPr>
            <w:tcW w:w="1079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418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5245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501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</w:tr>
      <w:tr w:rsidR="00534A78" w:rsidRPr="00CB5180" w:rsidTr="008138B8">
        <w:trPr>
          <w:trHeight w:val="243"/>
          <w:jc w:val="center"/>
        </w:trPr>
        <w:tc>
          <w:tcPr>
            <w:tcW w:w="1079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418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5245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501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</w:tr>
      <w:tr w:rsidR="00534A78" w:rsidRPr="00CB5180" w:rsidTr="008138B8">
        <w:trPr>
          <w:trHeight w:val="243"/>
          <w:jc w:val="center"/>
        </w:trPr>
        <w:tc>
          <w:tcPr>
            <w:tcW w:w="1079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418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5245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501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</w:tr>
      <w:tr w:rsidR="00534A78" w:rsidRPr="00CB5180" w:rsidTr="008138B8">
        <w:trPr>
          <w:trHeight w:val="243"/>
          <w:jc w:val="center"/>
        </w:trPr>
        <w:tc>
          <w:tcPr>
            <w:tcW w:w="1079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418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5245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501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</w:tr>
      <w:tr w:rsidR="00534A78" w:rsidRPr="00CB5180" w:rsidTr="008138B8">
        <w:trPr>
          <w:trHeight w:val="243"/>
          <w:jc w:val="center"/>
        </w:trPr>
        <w:tc>
          <w:tcPr>
            <w:tcW w:w="1079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418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5245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501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</w:tr>
      <w:tr w:rsidR="00534A78" w:rsidRPr="00CB5180" w:rsidTr="008138B8">
        <w:trPr>
          <w:trHeight w:val="243"/>
          <w:jc w:val="center"/>
        </w:trPr>
        <w:tc>
          <w:tcPr>
            <w:tcW w:w="1079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418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5245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501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</w:tr>
      <w:tr w:rsidR="00534A78" w:rsidRPr="00CB5180" w:rsidTr="008138B8">
        <w:trPr>
          <w:trHeight w:val="243"/>
          <w:jc w:val="center"/>
        </w:trPr>
        <w:tc>
          <w:tcPr>
            <w:tcW w:w="1079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418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5245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  <w:tc>
          <w:tcPr>
            <w:tcW w:w="1501" w:type="dxa"/>
          </w:tcPr>
          <w:p w:rsidR="00534A78" w:rsidRPr="00B45178" w:rsidRDefault="00534A78" w:rsidP="003A350D">
            <w:pPr>
              <w:ind w:left="-21"/>
              <w:jc w:val="center"/>
              <w:rPr>
                <w:rFonts w:asciiTheme="minorEastAsia" w:eastAsiaTheme="minorEastAsia" w:hAnsiTheme="minorEastAsia"/>
                <w:i/>
                <w:sz w:val="20"/>
              </w:rPr>
            </w:pPr>
          </w:p>
        </w:tc>
      </w:tr>
    </w:tbl>
    <w:p w:rsidR="0072305A" w:rsidRDefault="00126A5E" w:rsidP="0072305A">
      <w:pPr>
        <w:rPr>
          <w:rFonts w:asciiTheme="minorEastAsia" w:eastAsiaTheme="minorEastAsia" w:hAnsiTheme="minorEastAsia"/>
          <w:sz w:val="20"/>
        </w:rPr>
      </w:pPr>
      <w:r w:rsidRPr="00CB5180">
        <w:rPr>
          <w:rFonts w:asciiTheme="minorEastAsia" w:eastAsiaTheme="minorEastAsia" w:hAnsiTheme="minorEastAsia"/>
          <w:sz w:val="20"/>
        </w:rPr>
        <w:br w:type="page"/>
      </w:r>
      <w:bookmarkStart w:id="1" w:name="_Toc535136540"/>
      <w:bookmarkStart w:id="2" w:name="_Toc24797207"/>
      <w:bookmarkStart w:id="3" w:name="_Toc32050659"/>
      <w:bookmarkStart w:id="4" w:name="_Toc199563002"/>
    </w:p>
    <w:tbl>
      <w:tblPr>
        <w:tblpPr w:leftFromText="142" w:rightFromText="142" w:vertAnchor="text" w:horzAnchor="margin" w:tblpX="108" w:tblpY="154"/>
        <w:tblW w:w="9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0"/>
        <w:gridCol w:w="2882"/>
        <w:gridCol w:w="2019"/>
        <w:gridCol w:w="2734"/>
      </w:tblGrid>
      <w:tr w:rsidR="009029D6" w:rsidRPr="00CB5180" w:rsidTr="00F5089E">
        <w:trPr>
          <w:trHeight w:val="340"/>
        </w:trPr>
        <w:tc>
          <w:tcPr>
            <w:tcW w:w="2040" w:type="dxa"/>
            <w:shd w:val="clear" w:color="auto" w:fill="D9D9D9"/>
          </w:tcPr>
          <w:p w:rsidR="009029D6" w:rsidRPr="00CB5180" w:rsidRDefault="009029D6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lastRenderedPageBreak/>
              <w:t>업무 영역</w:t>
            </w:r>
          </w:p>
        </w:tc>
        <w:tc>
          <w:tcPr>
            <w:tcW w:w="2882" w:type="dxa"/>
            <w:vAlign w:val="center"/>
          </w:tcPr>
          <w:p w:rsidR="009029D6" w:rsidRPr="00CB5180" w:rsidRDefault="009029D6" w:rsidP="009029D6">
            <w:pPr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  <w:r w:rsidRPr="00CB5180">
              <w:rPr>
                <w:rFonts w:asciiTheme="minorEastAsia" w:eastAsiaTheme="minorEastAsia" w:hAnsiTheme="minorEastAsia" w:cs="굴림" w:hint="eastAsia"/>
                <w:color w:val="000000"/>
                <w:sz w:val="20"/>
              </w:rPr>
              <w:t>분석모델</w:t>
            </w:r>
          </w:p>
        </w:tc>
        <w:tc>
          <w:tcPr>
            <w:tcW w:w="2019" w:type="dxa"/>
            <w:tcBorders>
              <w:bottom w:val="single" w:sz="4" w:space="0" w:color="000000"/>
            </w:tcBorders>
            <w:shd w:val="clear" w:color="auto" w:fill="D9D9D9"/>
          </w:tcPr>
          <w:p w:rsidR="009029D6" w:rsidRPr="00CB5180" w:rsidRDefault="009029D6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업무 기능</w:t>
            </w:r>
          </w:p>
        </w:tc>
        <w:tc>
          <w:tcPr>
            <w:tcW w:w="2734" w:type="dxa"/>
          </w:tcPr>
          <w:p w:rsidR="009029D6" w:rsidRPr="00CB5180" w:rsidRDefault="009029D6" w:rsidP="009029D6">
            <w:pPr>
              <w:pStyle w:val="-2"/>
              <w:ind w:leftChars="0" w:left="0"/>
              <w:rPr>
                <w:rFonts w:asciiTheme="minorEastAsia" w:eastAsiaTheme="minorEastAsia" w:hAnsiTheme="minorEastAsia"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sz w:val="20"/>
              </w:rPr>
              <w:t>진단</w:t>
            </w:r>
          </w:p>
        </w:tc>
      </w:tr>
      <w:tr w:rsidR="009029D6" w:rsidRPr="00CB5180" w:rsidTr="00F5089E">
        <w:trPr>
          <w:trHeight w:val="340"/>
        </w:trPr>
        <w:tc>
          <w:tcPr>
            <w:tcW w:w="2040" w:type="dxa"/>
            <w:shd w:val="clear" w:color="auto" w:fill="D9D9D9"/>
          </w:tcPr>
          <w:p w:rsidR="009029D6" w:rsidRPr="00CB5180" w:rsidRDefault="009029D6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프로그램 ID</w:t>
            </w:r>
          </w:p>
        </w:tc>
        <w:tc>
          <w:tcPr>
            <w:tcW w:w="2882" w:type="dxa"/>
            <w:vAlign w:val="center"/>
          </w:tcPr>
          <w:p w:rsidR="009029D6" w:rsidRPr="00CB5180" w:rsidRDefault="001A689B" w:rsidP="009029D6">
            <w:pPr>
              <w:adjustRightInd/>
              <w:spacing w:line="240" w:lineRule="auto"/>
              <w:textAlignment w:val="auto"/>
              <w:rPr>
                <w:rFonts w:asciiTheme="minorEastAsia" w:eastAsiaTheme="minorEastAsia" w:hAnsiTheme="minorEastAsia"/>
                <w:color w:val="000000"/>
                <w:sz w:val="20"/>
              </w:rPr>
            </w:pPr>
            <w:r w:rsidRPr="001A689B">
              <w:rPr>
                <w:rFonts w:asciiTheme="minorEastAsia" w:eastAsiaTheme="minorEastAsia" w:hAnsiTheme="minorEastAsia" w:hint="eastAsia"/>
                <w:color w:val="FF0000"/>
                <w:sz w:val="20"/>
              </w:rPr>
              <w:t>A-B-D</w:t>
            </w:r>
            <w:r w:rsidR="009029D6" w:rsidRPr="001A689B">
              <w:rPr>
                <w:rFonts w:asciiTheme="minorEastAsia" w:eastAsiaTheme="minorEastAsia" w:hAnsiTheme="minorEastAsia"/>
                <w:color w:val="FF0000"/>
                <w:sz w:val="20"/>
              </w:rPr>
              <w:t>-0001</w:t>
            </w:r>
          </w:p>
        </w:tc>
        <w:tc>
          <w:tcPr>
            <w:tcW w:w="2019" w:type="dxa"/>
            <w:shd w:val="clear" w:color="auto" w:fill="D9D9D9"/>
          </w:tcPr>
          <w:p w:rsidR="009029D6" w:rsidRPr="00CB5180" w:rsidRDefault="009029D6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프로그램 유형</w:t>
            </w:r>
          </w:p>
        </w:tc>
        <w:tc>
          <w:tcPr>
            <w:tcW w:w="2734" w:type="dxa"/>
          </w:tcPr>
          <w:p w:rsidR="009029D6" w:rsidRPr="00CB5180" w:rsidRDefault="009029D6" w:rsidP="009029D6">
            <w:pPr>
              <w:pStyle w:val="-2"/>
              <w:ind w:leftChars="0" w:left="0"/>
              <w:rPr>
                <w:rFonts w:asciiTheme="minorEastAsia" w:eastAsiaTheme="minorEastAsia" w:hAnsiTheme="minorEastAsia"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sz w:val="20"/>
              </w:rPr>
              <w:t>모듈</w:t>
            </w:r>
          </w:p>
        </w:tc>
      </w:tr>
      <w:tr w:rsidR="009029D6" w:rsidRPr="00CB5180" w:rsidTr="00F5089E">
        <w:trPr>
          <w:trHeight w:val="353"/>
        </w:trPr>
        <w:tc>
          <w:tcPr>
            <w:tcW w:w="2040" w:type="dxa"/>
            <w:shd w:val="clear" w:color="auto" w:fill="D9D9D9"/>
          </w:tcPr>
          <w:p w:rsidR="009029D6" w:rsidRPr="00CB5180" w:rsidRDefault="009029D6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프로그램 명</w:t>
            </w:r>
          </w:p>
        </w:tc>
        <w:tc>
          <w:tcPr>
            <w:tcW w:w="7635" w:type="dxa"/>
            <w:gridSpan w:val="3"/>
            <w:vAlign w:val="center"/>
          </w:tcPr>
          <w:p w:rsidR="009029D6" w:rsidRPr="00CB5180" w:rsidRDefault="001A689B" w:rsidP="009029D6">
            <w:pPr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  <w:r w:rsidRPr="001A689B">
              <w:rPr>
                <w:rFonts w:asciiTheme="minorEastAsia" w:eastAsiaTheme="minorEastAsia" w:hAnsiTheme="minorEastAsia" w:cs="굴림" w:hint="eastAsia"/>
                <w:color w:val="FF0000"/>
                <w:sz w:val="20"/>
              </w:rPr>
              <w:t>현재 사용된 코드가 어느 프로그램에서 실행되고 있는지 프로그램명을 정해서 적어주시면 됩니다.</w:t>
            </w:r>
            <w:r w:rsidRPr="001A689B">
              <w:rPr>
                <w:rFonts w:asciiTheme="minorEastAsia" w:eastAsiaTheme="minorEastAsia" w:hAnsiTheme="minorEastAsia" w:cs="굴림"/>
                <w:color w:val="FF0000"/>
                <w:sz w:val="20"/>
              </w:rPr>
              <w:t xml:space="preserve"> </w:t>
            </w:r>
          </w:p>
        </w:tc>
      </w:tr>
      <w:tr w:rsidR="009029D6" w:rsidRPr="00CB5180" w:rsidTr="00F5089E">
        <w:trPr>
          <w:trHeight w:val="340"/>
        </w:trPr>
        <w:tc>
          <w:tcPr>
            <w:tcW w:w="2040" w:type="dxa"/>
            <w:shd w:val="clear" w:color="auto" w:fill="D9D9D9"/>
          </w:tcPr>
          <w:p w:rsidR="009029D6" w:rsidRPr="00CB5180" w:rsidRDefault="009029D6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프로그램 설명</w:t>
            </w:r>
          </w:p>
        </w:tc>
        <w:tc>
          <w:tcPr>
            <w:tcW w:w="7635" w:type="dxa"/>
            <w:gridSpan w:val="3"/>
            <w:vAlign w:val="center"/>
          </w:tcPr>
          <w:p w:rsidR="009029D6" w:rsidRPr="001A689B" w:rsidRDefault="001A689B" w:rsidP="009029D6">
            <w:pPr>
              <w:rPr>
                <w:rFonts w:asciiTheme="minorEastAsia" w:eastAsiaTheme="minorEastAsia" w:hAnsiTheme="minorEastAsia" w:cs="굴림"/>
                <w:color w:val="FF0000"/>
                <w:sz w:val="20"/>
              </w:rPr>
            </w:pPr>
            <w:r w:rsidRPr="001A689B">
              <w:rPr>
                <w:rFonts w:asciiTheme="minorEastAsia" w:eastAsiaTheme="minorEastAsia" w:hAnsiTheme="minorEastAsia" w:cs="굴림" w:hint="eastAsia"/>
                <w:color w:val="FF0000"/>
                <w:sz w:val="20"/>
              </w:rPr>
              <w:t>이 프로그램의 설명을 적어주세요.</w:t>
            </w:r>
            <w:r w:rsidRPr="001A689B">
              <w:rPr>
                <w:rFonts w:asciiTheme="minorEastAsia" w:eastAsiaTheme="minorEastAsia" w:hAnsiTheme="minorEastAsia" w:cs="굴림"/>
                <w:color w:val="FF0000"/>
                <w:sz w:val="20"/>
              </w:rPr>
              <w:t xml:space="preserve"> </w:t>
            </w:r>
          </w:p>
        </w:tc>
      </w:tr>
      <w:tr w:rsidR="009029D6" w:rsidRPr="00CB5180" w:rsidTr="00F5089E">
        <w:trPr>
          <w:trHeight w:val="353"/>
        </w:trPr>
        <w:tc>
          <w:tcPr>
            <w:tcW w:w="2040" w:type="dxa"/>
            <w:shd w:val="clear" w:color="auto" w:fill="D9D9D9"/>
          </w:tcPr>
          <w:p w:rsidR="009029D6" w:rsidRPr="00CB5180" w:rsidRDefault="009029D6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패키지명</w:t>
            </w:r>
          </w:p>
        </w:tc>
        <w:tc>
          <w:tcPr>
            <w:tcW w:w="7635" w:type="dxa"/>
            <w:gridSpan w:val="3"/>
          </w:tcPr>
          <w:p w:rsidR="009029D6" w:rsidRPr="001A689B" w:rsidRDefault="001A689B" w:rsidP="009029D6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1A689B">
              <w:rPr>
                <w:rFonts w:asciiTheme="minorEastAsia" w:eastAsiaTheme="minorEastAsia" w:hAnsiTheme="minorEastAsia" w:hint="eastAsia"/>
                <w:color w:val="FF0000"/>
                <w:sz w:val="20"/>
              </w:rPr>
              <w:t>만약에 패키지로 구성하였다면 패키지 구성을 적어주세요</w:t>
            </w:r>
          </w:p>
        </w:tc>
      </w:tr>
      <w:tr w:rsidR="009029D6" w:rsidRPr="00CB5180" w:rsidTr="00F5089E">
        <w:trPr>
          <w:trHeight w:val="340"/>
        </w:trPr>
        <w:tc>
          <w:tcPr>
            <w:tcW w:w="2040" w:type="dxa"/>
            <w:shd w:val="clear" w:color="auto" w:fill="D9D9D9"/>
          </w:tcPr>
          <w:p w:rsidR="009029D6" w:rsidRPr="00CB5180" w:rsidRDefault="009029D6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화면 ID</w:t>
            </w:r>
          </w:p>
        </w:tc>
        <w:tc>
          <w:tcPr>
            <w:tcW w:w="7635" w:type="dxa"/>
            <w:gridSpan w:val="3"/>
          </w:tcPr>
          <w:p w:rsidR="009029D6" w:rsidRPr="001A689B" w:rsidRDefault="001A689B" w:rsidP="006C4CD3">
            <w:pPr>
              <w:adjustRightInd/>
              <w:spacing w:line="240" w:lineRule="auto"/>
              <w:textAlignment w:val="auto"/>
              <w:rPr>
                <w:rFonts w:ascii="맑은 고딕" w:hAnsi="맑은 고딕"/>
                <w:color w:val="FF0000"/>
                <w:sz w:val="20"/>
              </w:rPr>
            </w:pPr>
            <w:r w:rsidRPr="001A689B">
              <w:rPr>
                <w:rFonts w:ascii="맑은 고딕" w:hAnsi="맑은 고딕" w:hint="eastAsia"/>
                <w:color w:val="FF0000"/>
                <w:sz w:val="20"/>
              </w:rPr>
              <w:t xml:space="preserve">화면이 있다면 화면 </w:t>
            </w:r>
            <w:r w:rsidRPr="001A689B">
              <w:rPr>
                <w:rFonts w:ascii="맑은 고딕" w:hAnsi="맑은 고딕"/>
                <w:color w:val="FF0000"/>
                <w:sz w:val="20"/>
              </w:rPr>
              <w:t>ID</w:t>
            </w:r>
            <w:r w:rsidRPr="001A689B">
              <w:rPr>
                <w:rFonts w:ascii="맑은 고딕" w:hAnsi="맑은 고딕" w:hint="eastAsia"/>
                <w:color w:val="FF0000"/>
                <w:sz w:val="20"/>
              </w:rPr>
              <w:t>를 적어주세요.</w:t>
            </w:r>
            <w:r w:rsidRPr="001A689B">
              <w:rPr>
                <w:rFonts w:ascii="맑은 고딕" w:hAnsi="맑은 고딕"/>
                <w:color w:val="FF0000"/>
                <w:sz w:val="20"/>
              </w:rPr>
              <w:t xml:space="preserve"> </w:t>
            </w:r>
          </w:p>
        </w:tc>
      </w:tr>
      <w:tr w:rsidR="009029D6" w:rsidRPr="00CB5180" w:rsidTr="00F5089E">
        <w:trPr>
          <w:trHeight w:val="258"/>
        </w:trPr>
        <w:tc>
          <w:tcPr>
            <w:tcW w:w="2040" w:type="dxa"/>
            <w:shd w:val="clear" w:color="auto" w:fill="D9D9D9"/>
          </w:tcPr>
          <w:p w:rsidR="009029D6" w:rsidRPr="00CB5180" w:rsidRDefault="009029D6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기능 구분</w:t>
            </w:r>
          </w:p>
        </w:tc>
        <w:tc>
          <w:tcPr>
            <w:tcW w:w="7635" w:type="dxa"/>
            <w:gridSpan w:val="3"/>
          </w:tcPr>
          <w:p w:rsidR="001A689B" w:rsidRPr="001A689B" w:rsidRDefault="001A689B" w:rsidP="009029D6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1A689B">
              <w:rPr>
                <w:rFonts w:asciiTheme="minorEastAsia" w:eastAsiaTheme="minorEastAsia" w:hAnsiTheme="minorEastAsia" w:hint="eastAsia"/>
                <w:color w:val="FF0000"/>
                <w:sz w:val="20"/>
              </w:rPr>
              <w:t>이 프로그램의 기능을 구분해주시면 됩니다.</w:t>
            </w:r>
            <w:r w:rsidRPr="001A689B"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</w:t>
            </w:r>
          </w:p>
          <w:p w:rsidR="009029D6" w:rsidRPr="00CB5180" w:rsidRDefault="009029D6" w:rsidP="009029D6">
            <w:pPr>
              <w:pStyle w:val="-2"/>
              <w:ind w:leftChars="0" w:left="0"/>
              <w:rPr>
                <w:rFonts w:asciiTheme="minorEastAsia" w:eastAsiaTheme="minorEastAsia" w:hAnsiTheme="minorEastAsia"/>
                <w:sz w:val="20"/>
              </w:rPr>
            </w:pPr>
            <w:r w:rsidRPr="00CB5180">
              <w:rPr>
                <w:rFonts w:asciiTheme="minorEastAsia" w:eastAsiaTheme="minorEastAsia" w:hAnsiTheme="minorEastAsia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B5180">
              <w:rPr>
                <w:rFonts w:asciiTheme="minorEastAsia" w:eastAsiaTheme="minorEastAsia" w:hAnsiTheme="minorEastAsia"/>
                <w:sz w:val="20"/>
              </w:rPr>
              <w:instrText xml:space="preserve"> FORMCHECKBOX </w:instrText>
            </w:r>
            <w:r w:rsidR="00C91551">
              <w:rPr>
                <w:rFonts w:asciiTheme="minorEastAsia" w:eastAsiaTheme="minorEastAsia" w:hAnsiTheme="minorEastAsia"/>
                <w:sz w:val="20"/>
              </w:rPr>
            </w:r>
            <w:r w:rsidR="00C91551">
              <w:rPr>
                <w:rFonts w:asciiTheme="minorEastAsia" w:eastAsiaTheme="minorEastAsia" w:hAnsiTheme="minorEastAsia"/>
                <w:sz w:val="20"/>
              </w:rPr>
              <w:fldChar w:fldCharType="separate"/>
            </w:r>
            <w:r w:rsidRPr="00CB5180">
              <w:rPr>
                <w:rFonts w:asciiTheme="minorEastAsia" w:eastAsiaTheme="minorEastAsia" w:hAnsiTheme="minorEastAsia"/>
                <w:sz w:val="20"/>
              </w:rPr>
              <w:fldChar w:fldCharType="end"/>
            </w:r>
            <w:r w:rsidRPr="00CB5180">
              <w:rPr>
                <w:rFonts w:asciiTheme="minorEastAsia" w:eastAsiaTheme="minorEastAsia" w:hAnsiTheme="minorEastAsia" w:hint="eastAsia"/>
                <w:sz w:val="20"/>
              </w:rPr>
              <w:t xml:space="preserve">조회    </w:t>
            </w:r>
            <w:r w:rsidR="000F096A" w:rsidRPr="00CB5180">
              <w:rPr>
                <w:rFonts w:asciiTheme="minorEastAsia" w:eastAsiaTheme="minorEastAsia" w:hAnsiTheme="minorEastAsia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0F096A" w:rsidRPr="00CB5180">
              <w:rPr>
                <w:rFonts w:asciiTheme="minorEastAsia" w:eastAsiaTheme="minorEastAsia" w:hAnsiTheme="minorEastAsia"/>
                <w:sz w:val="20"/>
              </w:rPr>
              <w:instrText xml:space="preserve"> FORMCHECKBOX </w:instrText>
            </w:r>
            <w:r w:rsidR="00C91551">
              <w:rPr>
                <w:rFonts w:asciiTheme="minorEastAsia" w:eastAsiaTheme="minorEastAsia" w:hAnsiTheme="minorEastAsia"/>
                <w:sz w:val="20"/>
              </w:rPr>
            </w:r>
            <w:r w:rsidR="00C91551">
              <w:rPr>
                <w:rFonts w:asciiTheme="minorEastAsia" w:eastAsiaTheme="minorEastAsia" w:hAnsiTheme="minorEastAsia"/>
                <w:sz w:val="20"/>
              </w:rPr>
              <w:fldChar w:fldCharType="separate"/>
            </w:r>
            <w:r w:rsidR="000F096A" w:rsidRPr="00CB5180">
              <w:rPr>
                <w:rFonts w:asciiTheme="minorEastAsia" w:eastAsiaTheme="minorEastAsia" w:hAnsiTheme="minorEastAsia"/>
                <w:sz w:val="20"/>
              </w:rPr>
              <w:fldChar w:fldCharType="end"/>
            </w:r>
            <w:r w:rsidRPr="00CB5180">
              <w:rPr>
                <w:rFonts w:asciiTheme="minorEastAsia" w:eastAsiaTheme="minorEastAsia" w:hAnsiTheme="minorEastAsia" w:hint="eastAsia"/>
                <w:sz w:val="20"/>
              </w:rPr>
              <w:t xml:space="preserve">입력    </w:t>
            </w:r>
            <w:r w:rsidRPr="00CB5180">
              <w:rPr>
                <w:rFonts w:asciiTheme="minorEastAsia" w:eastAsiaTheme="minorEastAsia" w:hAnsiTheme="minorEastAsia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CB5180">
              <w:rPr>
                <w:rFonts w:asciiTheme="minorEastAsia" w:eastAsiaTheme="minorEastAsia" w:hAnsiTheme="minorEastAsia"/>
                <w:sz w:val="20"/>
              </w:rPr>
              <w:instrText xml:space="preserve"> FORMCHECKBOX </w:instrText>
            </w:r>
            <w:r w:rsidR="00C91551">
              <w:rPr>
                <w:rFonts w:asciiTheme="minorEastAsia" w:eastAsiaTheme="minorEastAsia" w:hAnsiTheme="minorEastAsia"/>
                <w:sz w:val="20"/>
              </w:rPr>
            </w:r>
            <w:r w:rsidR="00C91551">
              <w:rPr>
                <w:rFonts w:asciiTheme="minorEastAsia" w:eastAsiaTheme="minorEastAsia" w:hAnsiTheme="minorEastAsia"/>
                <w:sz w:val="20"/>
              </w:rPr>
              <w:fldChar w:fldCharType="separate"/>
            </w:r>
            <w:r w:rsidRPr="00CB5180">
              <w:rPr>
                <w:rFonts w:asciiTheme="minorEastAsia" w:eastAsiaTheme="minorEastAsia" w:hAnsiTheme="minorEastAsia"/>
                <w:sz w:val="20"/>
              </w:rPr>
              <w:fldChar w:fldCharType="end"/>
            </w:r>
            <w:r w:rsidRPr="00CB5180">
              <w:rPr>
                <w:rFonts w:asciiTheme="minorEastAsia" w:eastAsiaTheme="minorEastAsia" w:hAnsiTheme="minorEastAsia" w:hint="eastAsia"/>
                <w:sz w:val="20"/>
              </w:rPr>
              <w:t xml:space="preserve">수정   </w:t>
            </w:r>
            <w:r w:rsidR="000F096A" w:rsidRPr="00CB5180">
              <w:rPr>
                <w:rFonts w:asciiTheme="minorEastAsia" w:eastAsiaTheme="minorEastAsia" w:hAnsiTheme="minorEastAsia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0F096A" w:rsidRPr="00CB5180">
              <w:rPr>
                <w:rFonts w:asciiTheme="minorEastAsia" w:eastAsiaTheme="minorEastAsia" w:hAnsiTheme="minorEastAsia"/>
                <w:sz w:val="20"/>
              </w:rPr>
              <w:instrText xml:space="preserve"> FORMCHECKBOX </w:instrText>
            </w:r>
            <w:r w:rsidR="00C91551">
              <w:rPr>
                <w:rFonts w:asciiTheme="minorEastAsia" w:eastAsiaTheme="minorEastAsia" w:hAnsiTheme="minorEastAsia"/>
                <w:sz w:val="20"/>
              </w:rPr>
            </w:r>
            <w:r w:rsidR="00C91551">
              <w:rPr>
                <w:rFonts w:asciiTheme="minorEastAsia" w:eastAsiaTheme="minorEastAsia" w:hAnsiTheme="minorEastAsia"/>
                <w:sz w:val="20"/>
              </w:rPr>
              <w:fldChar w:fldCharType="separate"/>
            </w:r>
            <w:r w:rsidR="000F096A" w:rsidRPr="00CB5180">
              <w:rPr>
                <w:rFonts w:asciiTheme="minorEastAsia" w:eastAsiaTheme="minorEastAsia" w:hAnsiTheme="minorEastAsia"/>
                <w:sz w:val="20"/>
              </w:rPr>
              <w:fldChar w:fldCharType="end"/>
            </w:r>
            <w:r w:rsidRPr="00CB5180">
              <w:rPr>
                <w:rFonts w:asciiTheme="minorEastAsia" w:eastAsiaTheme="minorEastAsia" w:hAnsiTheme="minorEastAsia" w:hint="eastAsia"/>
                <w:sz w:val="20"/>
              </w:rPr>
              <w:t xml:space="preserve">삭제   </w:t>
            </w:r>
            <w:r w:rsidRPr="00CB5180">
              <w:rPr>
                <w:rFonts w:asciiTheme="minorEastAsia" w:eastAsiaTheme="minorEastAsia" w:hAnsiTheme="minorEastAsia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B5180">
              <w:rPr>
                <w:rFonts w:asciiTheme="minorEastAsia" w:eastAsiaTheme="minorEastAsia" w:hAnsiTheme="minorEastAsia"/>
                <w:sz w:val="20"/>
              </w:rPr>
              <w:instrText xml:space="preserve"> FORMCHECKBOX </w:instrText>
            </w:r>
            <w:r w:rsidR="00C91551">
              <w:rPr>
                <w:rFonts w:asciiTheme="minorEastAsia" w:eastAsiaTheme="minorEastAsia" w:hAnsiTheme="minorEastAsia"/>
                <w:sz w:val="20"/>
              </w:rPr>
            </w:r>
            <w:r w:rsidR="00C91551">
              <w:rPr>
                <w:rFonts w:asciiTheme="minorEastAsia" w:eastAsiaTheme="minorEastAsia" w:hAnsiTheme="minorEastAsia"/>
                <w:sz w:val="20"/>
              </w:rPr>
              <w:fldChar w:fldCharType="separate"/>
            </w:r>
            <w:r w:rsidRPr="00CB5180">
              <w:rPr>
                <w:rFonts w:asciiTheme="minorEastAsia" w:eastAsiaTheme="minorEastAsia" w:hAnsiTheme="minorEastAsia"/>
                <w:sz w:val="20"/>
              </w:rPr>
              <w:fldChar w:fldCharType="end"/>
            </w:r>
            <w:r w:rsidRPr="00CB5180">
              <w:rPr>
                <w:rFonts w:asciiTheme="minorEastAsia" w:eastAsiaTheme="minorEastAsia" w:hAnsiTheme="minorEastAsia" w:hint="eastAsia"/>
                <w:sz w:val="20"/>
              </w:rPr>
              <w:t xml:space="preserve">출력   </w:t>
            </w:r>
            <w:r w:rsidRPr="00CB5180">
              <w:rPr>
                <w:rFonts w:asciiTheme="minorEastAsia" w:eastAsiaTheme="minorEastAsia" w:hAnsiTheme="minorEastAsia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B5180">
              <w:rPr>
                <w:rFonts w:asciiTheme="minorEastAsia" w:eastAsiaTheme="minorEastAsia" w:hAnsiTheme="minorEastAsia"/>
                <w:sz w:val="20"/>
              </w:rPr>
              <w:instrText xml:space="preserve"> FORMCHECKBOX </w:instrText>
            </w:r>
            <w:r w:rsidR="00C91551">
              <w:rPr>
                <w:rFonts w:asciiTheme="minorEastAsia" w:eastAsiaTheme="minorEastAsia" w:hAnsiTheme="minorEastAsia"/>
                <w:sz w:val="20"/>
              </w:rPr>
            </w:r>
            <w:r w:rsidR="00C91551">
              <w:rPr>
                <w:rFonts w:asciiTheme="minorEastAsia" w:eastAsiaTheme="minorEastAsia" w:hAnsiTheme="minorEastAsia"/>
                <w:sz w:val="20"/>
              </w:rPr>
              <w:fldChar w:fldCharType="separate"/>
            </w:r>
            <w:r w:rsidRPr="00CB5180">
              <w:rPr>
                <w:rFonts w:asciiTheme="minorEastAsia" w:eastAsiaTheme="minorEastAsia" w:hAnsiTheme="minorEastAsia"/>
                <w:sz w:val="20"/>
              </w:rPr>
              <w:fldChar w:fldCharType="end"/>
            </w:r>
            <w:r w:rsidRPr="00CB5180">
              <w:rPr>
                <w:rFonts w:asciiTheme="minorEastAsia" w:eastAsiaTheme="minorEastAsia" w:hAnsiTheme="minorEastAsia" w:hint="eastAsia"/>
                <w:sz w:val="20"/>
              </w:rPr>
              <w:t>기타(      )</w:t>
            </w:r>
          </w:p>
        </w:tc>
      </w:tr>
      <w:tr w:rsidR="00F5089E" w:rsidRPr="00CB5180" w:rsidTr="00F5089E">
        <w:trPr>
          <w:trHeight w:val="340"/>
        </w:trPr>
        <w:tc>
          <w:tcPr>
            <w:tcW w:w="2040" w:type="dxa"/>
            <w:vMerge w:val="restart"/>
            <w:shd w:val="clear" w:color="auto" w:fill="D9D9D9"/>
            <w:vAlign w:val="center"/>
          </w:tcPr>
          <w:p w:rsidR="00F5089E" w:rsidRPr="00CB5180" w:rsidRDefault="00F5089E" w:rsidP="00F5089E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프로그램 파일</w:t>
            </w:r>
          </w:p>
        </w:tc>
        <w:tc>
          <w:tcPr>
            <w:tcW w:w="2882" w:type="dxa"/>
          </w:tcPr>
          <w:p w:rsidR="00F5089E" w:rsidRDefault="00101C38" w:rsidP="009029D6">
            <w:pPr>
              <w:pStyle w:val="-2"/>
              <w:ind w:leftChars="0" w:left="0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/>
                <w:b/>
                <w:sz w:val="20"/>
              </w:rPr>
              <w:t>Presentation</w:t>
            </w:r>
            <w:r w:rsidR="00F5089E">
              <w:rPr>
                <w:rFonts w:asciiTheme="minorEastAsia" w:eastAsiaTheme="minorEastAsia" w:hAnsiTheme="minorEastAsia"/>
                <w:b/>
                <w:sz w:val="20"/>
              </w:rPr>
              <w:t xml:space="preserve"> Layer</w:t>
            </w:r>
          </w:p>
        </w:tc>
        <w:tc>
          <w:tcPr>
            <w:tcW w:w="4753" w:type="dxa"/>
            <w:gridSpan w:val="2"/>
          </w:tcPr>
          <w:p w:rsidR="00F5089E" w:rsidRPr="00CB5180" w:rsidRDefault="001A689B" w:rsidP="009029D6">
            <w:pPr>
              <w:pStyle w:val="-2"/>
              <w:ind w:leftChars="0" w:left="0"/>
              <w:rPr>
                <w:rFonts w:asciiTheme="minorEastAsia" w:eastAsiaTheme="minorEastAsia" w:hAnsiTheme="minorEastAsia"/>
                <w:sz w:val="20"/>
              </w:rPr>
            </w:pPr>
            <w:r w:rsidRPr="001A689B">
              <w:rPr>
                <w:rFonts w:asciiTheme="minorEastAsia" w:eastAsiaTheme="minorEastAsia" w:hAnsiTheme="minorEastAsia" w:hint="eastAsia"/>
                <w:color w:val="FF0000"/>
                <w:sz w:val="20"/>
              </w:rPr>
              <w:t>파일명을 적어주세요.</w:t>
            </w:r>
          </w:p>
        </w:tc>
      </w:tr>
      <w:tr w:rsidR="00101C38" w:rsidRPr="00CB5180" w:rsidTr="00F5089E">
        <w:trPr>
          <w:trHeight w:val="340"/>
        </w:trPr>
        <w:tc>
          <w:tcPr>
            <w:tcW w:w="2040" w:type="dxa"/>
            <w:vMerge/>
            <w:shd w:val="clear" w:color="auto" w:fill="D9D9D9"/>
          </w:tcPr>
          <w:p w:rsidR="00101C38" w:rsidRPr="00CB5180" w:rsidRDefault="00101C38" w:rsidP="00101C38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  <w:tc>
          <w:tcPr>
            <w:tcW w:w="2882" w:type="dxa"/>
          </w:tcPr>
          <w:p w:rsidR="00101C38" w:rsidRDefault="00101C38" w:rsidP="00101C38">
            <w:pPr>
              <w:pStyle w:val="-2"/>
              <w:ind w:leftChars="0" w:left="0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B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usiness Layer</w:t>
            </w:r>
          </w:p>
        </w:tc>
        <w:tc>
          <w:tcPr>
            <w:tcW w:w="4753" w:type="dxa"/>
            <w:gridSpan w:val="2"/>
          </w:tcPr>
          <w:p w:rsidR="00101C38" w:rsidRPr="00CB5180" w:rsidRDefault="00101C38" w:rsidP="00101C38">
            <w:pPr>
              <w:pStyle w:val="-2"/>
              <w:ind w:leftChars="0" w:left="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F5089E" w:rsidRPr="00CB5180" w:rsidTr="00F5089E">
        <w:trPr>
          <w:trHeight w:val="340"/>
        </w:trPr>
        <w:tc>
          <w:tcPr>
            <w:tcW w:w="2040" w:type="dxa"/>
            <w:vMerge/>
            <w:shd w:val="clear" w:color="auto" w:fill="D9D9D9"/>
          </w:tcPr>
          <w:p w:rsidR="00F5089E" w:rsidRPr="00CB5180" w:rsidRDefault="00F5089E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  <w:tc>
          <w:tcPr>
            <w:tcW w:w="2882" w:type="dxa"/>
          </w:tcPr>
          <w:p w:rsidR="00F5089E" w:rsidRDefault="00F5089E" w:rsidP="009029D6">
            <w:pPr>
              <w:pStyle w:val="-2"/>
              <w:ind w:leftChars="0" w:left="0"/>
              <w:rPr>
                <w:rFonts w:asciiTheme="minorEastAsia" w:eastAsiaTheme="minorEastAsia" w:hAnsiTheme="minorEastAsia"/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Integration Layer</w:t>
            </w:r>
          </w:p>
        </w:tc>
        <w:tc>
          <w:tcPr>
            <w:tcW w:w="4753" w:type="dxa"/>
            <w:gridSpan w:val="2"/>
          </w:tcPr>
          <w:p w:rsidR="00F5089E" w:rsidRPr="00CB5180" w:rsidRDefault="00F5089E" w:rsidP="009029D6">
            <w:pPr>
              <w:pStyle w:val="-2"/>
              <w:ind w:leftChars="0" w:left="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F5089E" w:rsidRPr="00CB5180" w:rsidTr="00F5089E">
        <w:trPr>
          <w:trHeight w:val="340"/>
        </w:trPr>
        <w:tc>
          <w:tcPr>
            <w:tcW w:w="2040" w:type="dxa"/>
            <w:vMerge/>
            <w:shd w:val="clear" w:color="auto" w:fill="D9D9D9"/>
          </w:tcPr>
          <w:p w:rsidR="00F5089E" w:rsidRPr="00CB5180" w:rsidRDefault="00F5089E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</w:p>
        </w:tc>
        <w:tc>
          <w:tcPr>
            <w:tcW w:w="2882" w:type="dxa"/>
          </w:tcPr>
          <w:p w:rsidR="00F5089E" w:rsidRPr="00CB5180" w:rsidRDefault="00F5089E" w:rsidP="009029D6">
            <w:pPr>
              <w:pStyle w:val="-2"/>
              <w:ind w:leftChars="0" w:left="0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</w:rPr>
              <w:t>F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oundation Layer</w:t>
            </w:r>
          </w:p>
        </w:tc>
        <w:tc>
          <w:tcPr>
            <w:tcW w:w="4753" w:type="dxa"/>
            <w:gridSpan w:val="2"/>
          </w:tcPr>
          <w:p w:rsidR="00F5089E" w:rsidRPr="00CB5180" w:rsidRDefault="00F5089E" w:rsidP="009029D6">
            <w:pPr>
              <w:pStyle w:val="-2"/>
              <w:ind w:leftChars="0" w:left="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029D6" w:rsidRPr="00CB5180" w:rsidTr="00DD4C6A">
        <w:trPr>
          <w:trHeight w:val="353"/>
        </w:trPr>
        <w:tc>
          <w:tcPr>
            <w:tcW w:w="9675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9029D6" w:rsidRPr="00CB5180" w:rsidRDefault="009029D6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관련 테이블</w:t>
            </w:r>
            <w:r w:rsidR="000F096A">
              <w:rPr>
                <w:rFonts w:asciiTheme="minorEastAsia" w:eastAsiaTheme="minorEastAsia" w:hAnsiTheme="minorEastAsia" w:hint="eastAsia"/>
                <w:b/>
                <w:sz w:val="20"/>
              </w:rPr>
              <w:t>(</w:t>
            </w:r>
            <w:r w:rsidR="000F096A">
              <w:rPr>
                <w:rFonts w:asciiTheme="minorEastAsia" w:eastAsiaTheme="minorEastAsia" w:hAnsiTheme="minorEastAsia"/>
                <w:b/>
                <w:sz w:val="20"/>
              </w:rPr>
              <w:t>GDB Vertex/Edge)</w:t>
            </w:r>
          </w:p>
        </w:tc>
      </w:tr>
      <w:tr w:rsidR="009029D6" w:rsidRPr="00CB5180" w:rsidTr="00F5089E">
        <w:trPr>
          <w:trHeight w:val="340"/>
        </w:trPr>
        <w:tc>
          <w:tcPr>
            <w:tcW w:w="2040" w:type="dxa"/>
            <w:shd w:val="clear" w:color="auto" w:fill="D9D9D9"/>
          </w:tcPr>
          <w:p w:rsidR="009029D6" w:rsidRPr="00CB5180" w:rsidRDefault="009029D6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테이블 영문명</w:t>
            </w:r>
          </w:p>
        </w:tc>
        <w:tc>
          <w:tcPr>
            <w:tcW w:w="2882" w:type="dxa"/>
            <w:shd w:val="clear" w:color="auto" w:fill="D9D9D9"/>
          </w:tcPr>
          <w:p w:rsidR="009029D6" w:rsidRPr="00CB5180" w:rsidRDefault="009029D6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테이블 한글명</w:t>
            </w:r>
          </w:p>
        </w:tc>
        <w:tc>
          <w:tcPr>
            <w:tcW w:w="2019" w:type="dxa"/>
            <w:shd w:val="clear" w:color="auto" w:fill="D9D9D9"/>
          </w:tcPr>
          <w:p w:rsidR="009029D6" w:rsidRPr="00CB5180" w:rsidRDefault="009029D6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ISUD 속성 표시</w:t>
            </w:r>
          </w:p>
        </w:tc>
        <w:tc>
          <w:tcPr>
            <w:tcW w:w="2734" w:type="dxa"/>
            <w:shd w:val="clear" w:color="auto" w:fill="D9D9D9"/>
          </w:tcPr>
          <w:p w:rsidR="009029D6" w:rsidRPr="00CB5180" w:rsidRDefault="009029D6" w:rsidP="009029D6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비고</w:t>
            </w:r>
          </w:p>
        </w:tc>
      </w:tr>
      <w:tr w:rsidR="007B2EFC" w:rsidRPr="00CB5180" w:rsidTr="00F5089E">
        <w:trPr>
          <w:trHeight w:val="340"/>
        </w:trPr>
        <w:tc>
          <w:tcPr>
            <w:tcW w:w="2040" w:type="dxa"/>
          </w:tcPr>
          <w:p w:rsidR="007B2EFC" w:rsidRPr="001A689B" w:rsidRDefault="001A689B" w:rsidP="007B2EFC">
            <w:pPr>
              <w:pStyle w:val="-2"/>
              <w:ind w:leftChars="0" w:left="0"/>
              <w:rPr>
                <w:rFonts w:asciiTheme="minorEastAsia" w:eastAsiaTheme="minorEastAsia" w:hAnsiTheme="minorEastAsia" w:cs="굴림"/>
                <w:color w:val="FF0000"/>
                <w:sz w:val="20"/>
              </w:rPr>
            </w:pPr>
            <w:r w:rsidRPr="001A689B">
              <w:rPr>
                <w:rFonts w:asciiTheme="minorEastAsia" w:eastAsiaTheme="minorEastAsia" w:hAnsiTheme="minorEastAsia" w:cs="굴림" w:hint="eastAsia"/>
                <w:color w:val="FF0000"/>
                <w:sz w:val="20"/>
              </w:rPr>
              <w:t>테이블 명을 적어주세요</w:t>
            </w:r>
          </w:p>
        </w:tc>
        <w:tc>
          <w:tcPr>
            <w:tcW w:w="2882" w:type="dxa"/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</w:p>
        </w:tc>
        <w:tc>
          <w:tcPr>
            <w:tcW w:w="2019" w:type="dxa"/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1A689B">
              <w:rPr>
                <w:rFonts w:asciiTheme="minorEastAsia" w:eastAsiaTheme="minorEastAsia" w:hAnsiTheme="minorEastAsia" w:hint="eastAsia"/>
                <w:color w:val="FF0000"/>
                <w:sz w:val="20"/>
              </w:rPr>
              <w:t>S</w:t>
            </w:r>
          </w:p>
        </w:tc>
        <w:tc>
          <w:tcPr>
            <w:tcW w:w="2734" w:type="dxa"/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</w:p>
        </w:tc>
      </w:tr>
      <w:tr w:rsidR="007B2EFC" w:rsidRPr="00CB5180" w:rsidTr="00F5089E">
        <w:trPr>
          <w:trHeight w:val="340"/>
        </w:trPr>
        <w:tc>
          <w:tcPr>
            <w:tcW w:w="2040" w:type="dxa"/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</w:p>
        </w:tc>
        <w:tc>
          <w:tcPr>
            <w:tcW w:w="2882" w:type="dxa"/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</w:p>
        </w:tc>
        <w:tc>
          <w:tcPr>
            <w:tcW w:w="2019" w:type="dxa"/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1A689B">
              <w:rPr>
                <w:rFonts w:asciiTheme="minorEastAsia" w:eastAsiaTheme="minorEastAsia" w:hAnsiTheme="minorEastAsia" w:hint="eastAsia"/>
                <w:color w:val="FF0000"/>
                <w:sz w:val="20"/>
              </w:rPr>
              <w:t>S</w:t>
            </w:r>
          </w:p>
        </w:tc>
        <w:tc>
          <w:tcPr>
            <w:tcW w:w="2734" w:type="dxa"/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</w:p>
        </w:tc>
      </w:tr>
      <w:tr w:rsidR="007B2EFC" w:rsidRPr="00CB5180" w:rsidTr="00F5089E">
        <w:trPr>
          <w:trHeight w:val="353"/>
        </w:trPr>
        <w:tc>
          <w:tcPr>
            <w:tcW w:w="2040" w:type="dxa"/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 w:cs="굴림"/>
                <w:color w:val="FF0000"/>
                <w:sz w:val="20"/>
              </w:rPr>
            </w:pPr>
          </w:p>
        </w:tc>
        <w:tc>
          <w:tcPr>
            <w:tcW w:w="2882" w:type="dxa"/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</w:p>
        </w:tc>
        <w:tc>
          <w:tcPr>
            <w:tcW w:w="2019" w:type="dxa"/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1A689B">
              <w:rPr>
                <w:rFonts w:asciiTheme="minorEastAsia" w:eastAsiaTheme="minorEastAsia" w:hAnsiTheme="minorEastAsia"/>
                <w:color w:val="FF0000"/>
                <w:sz w:val="20"/>
              </w:rPr>
              <w:t>S</w:t>
            </w:r>
          </w:p>
        </w:tc>
        <w:tc>
          <w:tcPr>
            <w:tcW w:w="2734" w:type="dxa"/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</w:p>
        </w:tc>
      </w:tr>
      <w:tr w:rsidR="00365F65" w:rsidRPr="00CB5180" w:rsidTr="00F5089E">
        <w:trPr>
          <w:trHeight w:val="340"/>
        </w:trPr>
        <w:tc>
          <w:tcPr>
            <w:tcW w:w="2040" w:type="dxa"/>
            <w:tcBorders>
              <w:bottom w:val="single" w:sz="4" w:space="0" w:color="000000"/>
            </w:tcBorders>
          </w:tcPr>
          <w:p w:rsidR="00365F65" w:rsidRPr="001A689B" w:rsidRDefault="00365F65" w:rsidP="00365F65">
            <w:pPr>
              <w:pStyle w:val="-2"/>
              <w:ind w:leftChars="0" w:left="0"/>
              <w:rPr>
                <w:rFonts w:asciiTheme="minorEastAsia" w:eastAsiaTheme="minorEastAsia" w:hAnsiTheme="minorEastAsia" w:cs="굴림"/>
                <w:color w:val="FF0000"/>
                <w:sz w:val="20"/>
              </w:rPr>
            </w:pPr>
          </w:p>
        </w:tc>
        <w:tc>
          <w:tcPr>
            <w:tcW w:w="2882" w:type="dxa"/>
            <w:tcBorders>
              <w:bottom w:val="single" w:sz="4" w:space="0" w:color="000000"/>
            </w:tcBorders>
          </w:tcPr>
          <w:p w:rsidR="00365F65" w:rsidRPr="001A689B" w:rsidRDefault="00365F65" w:rsidP="00365F65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</w:p>
        </w:tc>
        <w:tc>
          <w:tcPr>
            <w:tcW w:w="2019" w:type="dxa"/>
            <w:tcBorders>
              <w:bottom w:val="single" w:sz="4" w:space="0" w:color="000000"/>
            </w:tcBorders>
          </w:tcPr>
          <w:p w:rsidR="00365F65" w:rsidRPr="001A689B" w:rsidRDefault="007B2EFC" w:rsidP="00365F65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1A689B">
              <w:rPr>
                <w:rFonts w:asciiTheme="minorEastAsia" w:eastAsiaTheme="minorEastAsia" w:hAnsiTheme="minorEastAsia" w:hint="eastAsia"/>
                <w:color w:val="FF0000"/>
                <w:sz w:val="20"/>
              </w:rPr>
              <w:t>S</w:t>
            </w:r>
          </w:p>
        </w:tc>
        <w:tc>
          <w:tcPr>
            <w:tcW w:w="2734" w:type="dxa"/>
            <w:tcBorders>
              <w:bottom w:val="single" w:sz="4" w:space="0" w:color="000000"/>
            </w:tcBorders>
          </w:tcPr>
          <w:p w:rsidR="00365F65" w:rsidRPr="001A689B" w:rsidRDefault="00365F65" w:rsidP="00365F65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</w:p>
        </w:tc>
      </w:tr>
      <w:tr w:rsidR="007B2EFC" w:rsidRPr="00CB5180" w:rsidTr="00F5089E">
        <w:trPr>
          <w:trHeight w:val="340"/>
        </w:trPr>
        <w:tc>
          <w:tcPr>
            <w:tcW w:w="2040" w:type="dxa"/>
            <w:tcBorders>
              <w:bottom w:val="single" w:sz="4" w:space="0" w:color="000000"/>
            </w:tcBorders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 w:cs="굴림"/>
                <w:color w:val="FF0000"/>
                <w:sz w:val="20"/>
              </w:rPr>
            </w:pPr>
          </w:p>
        </w:tc>
        <w:tc>
          <w:tcPr>
            <w:tcW w:w="2882" w:type="dxa"/>
            <w:tcBorders>
              <w:bottom w:val="single" w:sz="4" w:space="0" w:color="000000"/>
            </w:tcBorders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 w:cs="굴림"/>
                <w:color w:val="FF0000"/>
                <w:sz w:val="20"/>
              </w:rPr>
            </w:pPr>
          </w:p>
        </w:tc>
        <w:tc>
          <w:tcPr>
            <w:tcW w:w="2019" w:type="dxa"/>
            <w:tcBorders>
              <w:bottom w:val="single" w:sz="4" w:space="0" w:color="000000"/>
            </w:tcBorders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1A689B">
              <w:rPr>
                <w:rFonts w:asciiTheme="minorEastAsia" w:eastAsiaTheme="minorEastAsia" w:hAnsiTheme="minorEastAsia" w:hint="eastAsia"/>
                <w:color w:val="FF0000"/>
                <w:sz w:val="20"/>
              </w:rPr>
              <w:t>I</w:t>
            </w:r>
            <w:r w:rsidRPr="001A689B">
              <w:rPr>
                <w:rFonts w:asciiTheme="minorEastAsia" w:eastAsiaTheme="minorEastAsia" w:hAnsiTheme="minorEastAsia"/>
                <w:color w:val="FF0000"/>
                <w:sz w:val="20"/>
              </w:rPr>
              <w:t>U</w:t>
            </w:r>
          </w:p>
        </w:tc>
        <w:tc>
          <w:tcPr>
            <w:tcW w:w="2734" w:type="dxa"/>
            <w:tcBorders>
              <w:bottom w:val="single" w:sz="4" w:space="0" w:color="000000"/>
            </w:tcBorders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</w:p>
        </w:tc>
      </w:tr>
      <w:tr w:rsidR="007B2EFC" w:rsidRPr="00CB5180" w:rsidTr="00F5089E">
        <w:trPr>
          <w:trHeight w:val="340"/>
        </w:trPr>
        <w:tc>
          <w:tcPr>
            <w:tcW w:w="2040" w:type="dxa"/>
            <w:tcBorders>
              <w:bottom w:val="single" w:sz="4" w:space="0" w:color="000000"/>
            </w:tcBorders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 w:cs="굴림"/>
                <w:color w:val="FF0000"/>
                <w:sz w:val="20"/>
              </w:rPr>
            </w:pPr>
          </w:p>
        </w:tc>
        <w:tc>
          <w:tcPr>
            <w:tcW w:w="2882" w:type="dxa"/>
            <w:tcBorders>
              <w:bottom w:val="single" w:sz="4" w:space="0" w:color="000000"/>
            </w:tcBorders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 w:cs="굴림"/>
                <w:color w:val="FF0000"/>
                <w:sz w:val="20"/>
              </w:rPr>
            </w:pPr>
          </w:p>
        </w:tc>
        <w:tc>
          <w:tcPr>
            <w:tcW w:w="2019" w:type="dxa"/>
            <w:tcBorders>
              <w:bottom w:val="single" w:sz="4" w:space="0" w:color="000000"/>
            </w:tcBorders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1A689B">
              <w:rPr>
                <w:rFonts w:asciiTheme="minorEastAsia" w:eastAsiaTheme="minorEastAsia" w:hAnsiTheme="minorEastAsia" w:hint="eastAsia"/>
                <w:color w:val="FF0000"/>
                <w:sz w:val="20"/>
              </w:rPr>
              <w:t>S</w:t>
            </w:r>
          </w:p>
        </w:tc>
        <w:tc>
          <w:tcPr>
            <w:tcW w:w="2734" w:type="dxa"/>
            <w:tcBorders>
              <w:bottom w:val="single" w:sz="4" w:space="0" w:color="000000"/>
            </w:tcBorders>
          </w:tcPr>
          <w:p w:rsidR="007B2EFC" w:rsidRPr="001A689B" w:rsidRDefault="007B2EFC" w:rsidP="007B2EFC">
            <w:pPr>
              <w:pStyle w:val="-2"/>
              <w:ind w:leftChars="0" w:left="0"/>
              <w:rPr>
                <w:rFonts w:asciiTheme="minorEastAsia" w:eastAsiaTheme="minorEastAsia" w:hAnsiTheme="minorEastAsia"/>
                <w:color w:val="FF0000"/>
                <w:sz w:val="20"/>
              </w:rPr>
            </w:pPr>
          </w:p>
        </w:tc>
      </w:tr>
      <w:tr w:rsidR="00365F65" w:rsidRPr="00CB5180" w:rsidTr="00DD4C6A">
        <w:trPr>
          <w:trHeight w:val="353"/>
        </w:trPr>
        <w:tc>
          <w:tcPr>
            <w:tcW w:w="9675" w:type="dxa"/>
            <w:gridSpan w:val="4"/>
            <w:shd w:val="clear" w:color="auto" w:fill="D9D9D9"/>
          </w:tcPr>
          <w:p w:rsidR="00365F65" w:rsidRPr="00CB5180" w:rsidRDefault="00365F65" w:rsidP="00365F65">
            <w:pPr>
              <w:pStyle w:val="-2"/>
              <w:ind w:leftChars="0" w:left="0"/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CB5180">
              <w:rPr>
                <w:rFonts w:asciiTheme="minorEastAsia" w:eastAsiaTheme="minorEastAsia" w:hAnsiTheme="minorEastAsia" w:hint="eastAsia"/>
                <w:b/>
                <w:sz w:val="20"/>
              </w:rPr>
              <w:t>처리 로직</w:t>
            </w:r>
          </w:p>
        </w:tc>
      </w:tr>
      <w:tr w:rsidR="00365F65" w:rsidRPr="00CB5180" w:rsidTr="006167BD">
        <w:trPr>
          <w:trHeight w:val="558"/>
        </w:trPr>
        <w:tc>
          <w:tcPr>
            <w:tcW w:w="9675" w:type="dxa"/>
            <w:gridSpan w:val="4"/>
          </w:tcPr>
          <w:p w:rsidR="00365F65" w:rsidRDefault="00365F65" w:rsidP="00365F65">
            <w:pPr>
              <w:pStyle w:val="-2"/>
              <w:ind w:leftChars="0"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. </w:t>
            </w:r>
            <w:r w:rsidRPr="00CB5180">
              <w:rPr>
                <w:rFonts w:asciiTheme="minorEastAsia" w:eastAsiaTheme="minorEastAsia" w:hAnsiTheme="minorEastAsia" w:hint="eastAsia"/>
                <w:sz w:val="20"/>
              </w:rPr>
              <w:t>입력</w:t>
            </w:r>
            <w:r w:rsidR="001D391E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FF09D7">
              <w:rPr>
                <w:rFonts w:asciiTheme="minorEastAsia" w:eastAsiaTheme="minorEastAsia" w:hAnsiTheme="minorEastAsia" w:hint="eastAsia"/>
                <w:sz w:val="20"/>
              </w:rPr>
              <w:t>항목</w:t>
            </w:r>
          </w:p>
          <w:p w:rsidR="00061083" w:rsidRPr="001A689B" w:rsidRDefault="001A689B" w:rsidP="001A689B">
            <w:pPr>
              <w:pStyle w:val="-2"/>
              <w:ind w:leftChars="0" w:left="0" w:firstLineChars="100" w:firstLine="200"/>
              <w:rPr>
                <w:rFonts w:asciiTheme="minorEastAsia" w:eastAsiaTheme="minorEastAsia" w:hAnsiTheme="minorEastAsia" w:cs="굴림"/>
                <w:color w:val="FF0000"/>
                <w:sz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FF0000"/>
                <w:sz w:val="20"/>
              </w:rPr>
              <w:t xml:space="preserve">이 프로그램의 입력이 어떻게 되는지 </w:t>
            </w:r>
            <w:r w:rsidRPr="001A689B">
              <w:rPr>
                <w:rFonts w:asciiTheme="minorEastAsia" w:eastAsiaTheme="minorEastAsia" w:hAnsiTheme="minorEastAsia" w:cs="굴림" w:hint="eastAsia"/>
                <w:color w:val="FF0000"/>
                <w:sz w:val="20"/>
              </w:rPr>
              <w:t>코드</w:t>
            </w:r>
            <w:r>
              <w:rPr>
                <w:rFonts w:asciiTheme="minorEastAsia" w:eastAsiaTheme="minorEastAsia" w:hAnsiTheme="minorEastAsia" w:cs="굴림" w:hint="eastAsia"/>
                <w:color w:val="FF0000"/>
                <w:sz w:val="20"/>
              </w:rPr>
              <w:t>를 설명해주세요</w:t>
            </w:r>
          </w:p>
          <w:p w:rsidR="00061083" w:rsidRDefault="00061083" w:rsidP="00061083">
            <w:pPr>
              <w:pStyle w:val="-2"/>
              <w:ind w:leftChars="0" w:left="0"/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</w:p>
          <w:p w:rsidR="00365F65" w:rsidRPr="001A689B" w:rsidRDefault="00365F65" w:rsidP="001A689B">
            <w:pPr>
              <w:pStyle w:val="-2"/>
              <w:ind w:leftChars="0" w:left="0"/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</w:rPr>
              <w:t xml:space="preserve">2. </w:t>
            </w:r>
            <w:r w:rsidRPr="00CB5180">
              <w:rPr>
                <w:rFonts w:asciiTheme="minorEastAsia" w:eastAsiaTheme="minorEastAsia" w:hAnsiTheme="minorEastAsia" w:cs="굴림" w:hint="eastAsia"/>
                <w:color w:val="000000"/>
                <w:sz w:val="20"/>
              </w:rPr>
              <w:t>출력</w:t>
            </w:r>
            <w:r w:rsidR="00FF09D7">
              <w:rPr>
                <w:rFonts w:asciiTheme="minorEastAsia" w:eastAsiaTheme="minorEastAsia" w:hAnsiTheme="minorEastAsia" w:cs="굴림" w:hint="eastAsia"/>
                <w:color w:val="000000"/>
                <w:sz w:val="20"/>
              </w:rPr>
              <w:t xml:space="preserve"> 및 처리 항목</w:t>
            </w:r>
          </w:p>
          <w:p w:rsidR="001A689B" w:rsidRDefault="001A689B" w:rsidP="001A689B">
            <w:pPr>
              <w:pStyle w:val="-2"/>
              <w:ind w:leftChars="0" w:left="0" w:firstLineChars="100" w:firstLine="200"/>
              <w:rPr>
                <w:rFonts w:asciiTheme="minorEastAsia" w:eastAsiaTheme="minorEastAsia" w:hAnsiTheme="minorEastAsia"/>
                <w:color w:val="FF0000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0"/>
              </w:rPr>
              <w:t>이 부분이 바로 우리가 만든 실제 알고리즘이 포함된 코드입니다.</w:t>
            </w:r>
            <w:r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</w:t>
            </w:r>
          </w:p>
          <w:p w:rsidR="00061083" w:rsidRPr="001A689B" w:rsidRDefault="001A689B" w:rsidP="001A689B">
            <w:pPr>
              <w:pStyle w:val="-2"/>
              <w:ind w:leftChars="0" w:left="0" w:firstLineChars="100" w:firstLine="200"/>
              <w:rPr>
                <w:rFonts w:asciiTheme="minorEastAsia" w:eastAsiaTheme="minorEastAsia" w:hAnsiTheme="minorEastAsia"/>
                <w:color w:val="FF0000"/>
                <w:sz w:val="20"/>
              </w:rPr>
            </w:pPr>
            <w:r w:rsidRPr="001A689B">
              <w:rPr>
                <w:rFonts w:asciiTheme="minorEastAsia" w:eastAsiaTheme="minorEastAsia" w:hAnsiTheme="minorEastAsia" w:hint="eastAsia"/>
                <w:color w:val="FF0000"/>
                <w:sz w:val="20"/>
              </w:rPr>
              <w:t>코드</w:t>
            </w:r>
            <w:r>
              <w:rPr>
                <w:rFonts w:asciiTheme="minorEastAsia" w:eastAsiaTheme="minorEastAsia" w:hAnsiTheme="minorEastAsia" w:hint="eastAsia"/>
                <w:color w:val="FF0000"/>
                <w:sz w:val="20"/>
              </w:rPr>
              <w:t>를 설명해주세요.</w:t>
            </w:r>
            <w:r>
              <w:rPr>
                <w:rFonts w:asciiTheme="minorEastAsia" w:eastAsiaTheme="minorEastAsia" w:hAnsiTheme="minorEastAsia"/>
                <w:color w:val="FF0000"/>
                <w:sz w:val="20"/>
              </w:rPr>
              <w:t xml:space="preserve"> </w:t>
            </w:r>
          </w:p>
          <w:p w:rsidR="001A689B" w:rsidRPr="00CB5180" w:rsidRDefault="001A689B" w:rsidP="001A689B">
            <w:pPr>
              <w:pStyle w:val="-2"/>
              <w:ind w:leftChars="0" w:left="0" w:firstLineChars="100" w:firstLine="200"/>
              <w:rPr>
                <w:rFonts w:asciiTheme="minorEastAsia" w:eastAsiaTheme="minorEastAsia" w:hAnsiTheme="minorEastAsia"/>
                <w:sz w:val="20"/>
              </w:rPr>
            </w:pPr>
          </w:p>
          <w:p w:rsidR="0012799F" w:rsidRDefault="00365F65" w:rsidP="0012799F">
            <w:pPr>
              <w:pStyle w:val="-2"/>
              <w:ind w:leftChars="0" w:left="0"/>
              <w:rPr>
                <w:sz w:val="20"/>
              </w:rPr>
            </w:pPr>
            <w:r w:rsidRPr="00CB5180">
              <w:rPr>
                <w:rFonts w:asciiTheme="minorEastAsia" w:eastAsiaTheme="minorEastAsia" w:hAnsiTheme="minorEastAsia" w:cs="굴림"/>
                <w:color w:val="000000"/>
                <w:sz w:val="20"/>
              </w:rPr>
              <w:t xml:space="preserve">3. </w:t>
            </w:r>
            <w:r w:rsidR="0012799F">
              <w:rPr>
                <w:rFonts w:hint="eastAsia"/>
                <w:sz w:val="20"/>
              </w:rPr>
              <w:t>주요 메소드</w:t>
            </w:r>
            <w:r w:rsidR="001A689B">
              <w:rPr>
                <w:rFonts w:hint="eastAsia"/>
                <w:sz w:val="20"/>
              </w:rPr>
              <w:t>(</w:t>
            </w:r>
            <w:r w:rsidR="001A689B" w:rsidRPr="001A689B">
              <w:rPr>
                <w:rFonts w:hint="eastAsia"/>
                <w:color w:val="FF0000"/>
                <w:sz w:val="20"/>
              </w:rPr>
              <w:t>아래 해당 사항이 있다면 적어주세요.</w:t>
            </w:r>
            <w:r w:rsidR="001A689B" w:rsidRPr="001A689B">
              <w:rPr>
                <w:color w:val="FF0000"/>
                <w:sz w:val="20"/>
              </w:rPr>
              <w:t xml:space="preserve">)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77"/>
              <w:gridCol w:w="2052"/>
              <w:gridCol w:w="2264"/>
              <w:gridCol w:w="2878"/>
            </w:tblGrid>
            <w:tr w:rsidR="0012799F" w:rsidRPr="006270BF" w:rsidTr="008A038F">
              <w:tc>
                <w:tcPr>
                  <w:tcW w:w="2077" w:type="dxa"/>
                  <w:shd w:val="clear" w:color="auto" w:fill="D9D9D9"/>
                </w:tcPr>
                <w:p w:rsidR="0012799F" w:rsidRPr="006270BF" w:rsidRDefault="0012799F" w:rsidP="00760319">
                  <w:pPr>
                    <w:pStyle w:val="-2"/>
                    <w:framePr w:hSpace="142" w:wrap="around" w:vAnchor="text" w:hAnchor="margin" w:x="108" w:y="154"/>
                    <w:ind w:leftChars="0" w:left="0"/>
                    <w:jc w:val="center"/>
                    <w:rPr>
                      <w:sz w:val="20"/>
                    </w:rPr>
                  </w:pPr>
                  <w:r w:rsidRPr="006270BF">
                    <w:rPr>
                      <w:rFonts w:hint="eastAsia"/>
                      <w:sz w:val="20"/>
                    </w:rPr>
                    <w:t>Controller</w:t>
                  </w:r>
                </w:p>
              </w:tc>
              <w:tc>
                <w:tcPr>
                  <w:tcW w:w="2052" w:type="dxa"/>
                  <w:shd w:val="clear" w:color="auto" w:fill="D9D9D9"/>
                </w:tcPr>
                <w:p w:rsidR="0012799F" w:rsidRPr="006270BF" w:rsidRDefault="0012799F" w:rsidP="00760319">
                  <w:pPr>
                    <w:pStyle w:val="-2"/>
                    <w:framePr w:hSpace="142" w:wrap="around" w:vAnchor="text" w:hAnchor="margin" w:x="108" w:y="154"/>
                    <w:ind w:leftChars="0" w:left="0"/>
                    <w:jc w:val="center"/>
                    <w:rPr>
                      <w:sz w:val="20"/>
                    </w:rPr>
                  </w:pPr>
                  <w:r w:rsidRPr="006270BF">
                    <w:rPr>
                      <w:rFonts w:hint="eastAsia"/>
                      <w:sz w:val="20"/>
                    </w:rPr>
                    <w:t>Service</w:t>
                  </w:r>
                </w:p>
              </w:tc>
              <w:tc>
                <w:tcPr>
                  <w:tcW w:w="2264" w:type="dxa"/>
                  <w:shd w:val="clear" w:color="auto" w:fill="D9D9D9"/>
                </w:tcPr>
                <w:p w:rsidR="0012799F" w:rsidRPr="006270BF" w:rsidRDefault="0012799F" w:rsidP="00760319">
                  <w:pPr>
                    <w:pStyle w:val="-2"/>
                    <w:framePr w:hSpace="142" w:wrap="around" w:vAnchor="text" w:hAnchor="margin" w:x="108" w:y="154"/>
                    <w:ind w:leftChars="0" w:left="0"/>
                    <w:jc w:val="center"/>
                    <w:rPr>
                      <w:sz w:val="20"/>
                    </w:rPr>
                  </w:pPr>
                  <w:r w:rsidRPr="006270BF">
                    <w:rPr>
                      <w:rFonts w:hint="eastAsia"/>
                      <w:sz w:val="20"/>
                    </w:rPr>
                    <w:t>DAO</w:t>
                  </w:r>
                </w:p>
              </w:tc>
              <w:tc>
                <w:tcPr>
                  <w:tcW w:w="2878" w:type="dxa"/>
                  <w:shd w:val="clear" w:color="auto" w:fill="D9D9D9"/>
                </w:tcPr>
                <w:p w:rsidR="0012799F" w:rsidRPr="006270BF" w:rsidRDefault="0012799F" w:rsidP="00760319">
                  <w:pPr>
                    <w:pStyle w:val="-2"/>
                    <w:framePr w:hSpace="142" w:wrap="around" w:vAnchor="text" w:hAnchor="margin" w:x="108" w:y="154"/>
                    <w:ind w:leftChars="0" w:left="0"/>
                    <w:jc w:val="center"/>
                    <w:rPr>
                      <w:sz w:val="20"/>
                    </w:rPr>
                  </w:pPr>
                  <w:r w:rsidRPr="006270BF">
                    <w:rPr>
                      <w:rFonts w:hint="eastAsia"/>
                      <w:sz w:val="20"/>
                    </w:rPr>
                    <w:t>쿼리명</w:t>
                  </w:r>
                </w:p>
              </w:tc>
            </w:tr>
            <w:tr w:rsidR="0012799F" w:rsidRPr="006270BF" w:rsidTr="008A038F">
              <w:tc>
                <w:tcPr>
                  <w:tcW w:w="2077" w:type="dxa"/>
                  <w:shd w:val="clear" w:color="auto" w:fill="auto"/>
                </w:tcPr>
                <w:p w:rsidR="0012799F" w:rsidRPr="006270BF" w:rsidRDefault="0012799F" w:rsidP="00760319">
                  <w:pPr>
                    <w:pStyle w:val="-2"/>
                    <w:framePr w:hSpace="142" w:wrap="around" w:vAnchor="text" w:hAnchor="margin" w:x="108" w:y="154"/>
                    <w:ind w:leftChars="0" w:left="0"/>
                    <w:rPr>
                      <w:sz w:val="20"/>
                    </w:rPr>
                  </w:pPr>
                  <w:r w:rsidRPr="0012799F">
                    <w:rPr>
                      <w:sz w:val="20"/>
                    </w:rPr>
                    <w:t>kt__info</w:t>
                  </w:r>
                  <w:r>
                    <w:rPr>
                      <w:sz w:val="20"/>
                    </w:rPr>
                    <w:t>()</w:t>
                  </w:r>
                </w:p>
              </w:tc>
              <w:tc>
                <w:tcPr>
                  <w:tcW w:w="2052" w:type="dxa"/>
                  <w:shd w:val="clear" w:color="auto" w:fill="auto"/>
                </w:tcPr>
                <w:p w:rsidR="0012799F" w:rsidRPr="006270BF" w:rsidRDefault="0096743A" w:rsidP="00760319">
                  <w:pPr>
                    <w:pStyle w:val="-2"/>
                    <w:framePr w:hSpace="142" w:wrap="around" w:vAnchor="text" w:hAnchor="margin" w:x="108" w:y="154"/>
                    <w:ind w:leftChars="0" w:left="0"/>
                    <w:rPr>
                      <w:sz w:val="20"/>
                    </w:rPr>
                  </w:pPr>
                  <w:r w:rsidRPr="0096743A">
                    <w:rPr>
                      <w:sz w:val="20"/>
                    </w:rPr>
                    <w:t>tlrn_</w:t>
                  </w:r>
                  <w:r w:rsidR="001A689B" w:rsidRPr="0096743A">
                    <w:rPr>
                      <w:sz w:val="20"/>
                    </w:rPr>
                    <w:t xml:space="preserve"> </w:t>
                  </w:r>
                  <w:r w:rsidRPr="0096743A">
                    <w:rPr>
                      <w:sz w:val="20"/>
                    </w:rPr>
                    <w:t>_info</w:t>
                  </w:r>
                  <w:r>
                    <w:rPr>
                      <w:sz w:val="20"/>
                    </w:rPr>
                    <w:t>()</w:t>
                  </w:r>
                </w:p>
              </w:tc>
              <w:tc>
                <w:tcPr>
                  <w:tcW w:w="2264" w:type="dxa"/>
                  <w:shd w:val="clear" w:color="auto" w:fill="auto"/>
                </w:tcPr>
                <w:p w:rsidR="0012799F" w:rsidRPr="006270BF" w:rsidRDefault="0096743A" w:rsidP="00760319">
                  <w:pPr>
                    <w:pStyle w:val="-2"/>
                    <w:framePr w:hSpace="142" w:wrap="around" w:vAnchor="text" w:hAnchor="margin" w:x="108" w:y="154"/>
                    <w:ind w:leftChars="0" w:left="0"/>
                    <w:rPr>
                      <w:sz w:val="20"/>
                    </w:rPr>
                  </w:pPr>
                  <w:r w:rsidRPr="0096743A">
                    <w:rPr>
                      <w:sz w:val="20"/>
                    </w:rPr>
                    <w:t>tlrn_data</w:t>
                  </w:r>
                  <w:r>
                    <w:rPr>
                      <w:sz w:val="20"/>
                    </w:rPr>
                    <w:t>()</w:t>
                  </w:r>
                </w:p>
              </w:tc>
              <w:tc>
                <w:tcPr>
                  <w:tcW w:w="2878" w:type="dxa"/>
                  <w:shd w:val="clear" w:color="auto" w:fill="auto"/>
                </w:tcPr>
                <w:p w:rsidR="0012799F" w:rsidRPr="006270BF" w:rsidRDefault="0096743A" w:rsidP="00760319">
                  <w:pPr>
                    <w:pStyle w:val="-2"/>
                    <w:framePr w:hSpace="142" w:wrap="around" w:vAnchor="text" w:hAnchor="margin" w:x="108" w:y="154"/>
                    <w:ind w:leftChars="0" w:left="0"/>
                    <w:rPr>
                      <w:sz w:val="20"/>
                    </w:rPr>
                  </w:pPr>
                  <w:r w:rsidRPr="0096743A">
                    <w:rPr>
                      <w:sz w:val="20"/>
                    </w:rPr>
                    <w:t>KT__QST</w:t>
                  </w:r>
                </w:p>
              </w:tc>
            </w:tr>
          </w:tbl>
          <w:p w:rsidR="00C5405C" w:rsidRDefault="00C5405C" w:rsidP="00365F65">
            <w:pPr>
              <w:pStyle w:val="-2"/>
              <w:ind w:leftChars="0" w:left="0" w:firstLine="204"/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</w:p>
          <w:p w:rsidR="00365F65" w:rsidRPr="00CB5180" w:rsidRDefault="00365F65" w:rsidP="00365F65">
            <w:pPr>
              <w:pStyle w:val="-2"/>
              <w:ind w:leftChars="0" w:left="0"/>
              <w:rPr>
                <w:rFonts w:asciiTheme="minorEastAsia" w:eastAsiaTheme="minorEastAsia" w:hAnsiTheme="minorEastAsia" w:cs="굴림"/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</w:rPr>
              <w:t>4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</w:rPr>
              <w:t>.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</w:rPr>
              <w:t xml:space="preserve"> 처리 </w:t>
            </w:r>
            <w:r w:rsidR="00FF09D7">
              <w:rPr>
                <w:rFonts w:asciiTheme="minorEastAsia" w:eastAsiaTheme="minorEastAsia" w:hAnsiTheme="minorEastAsia" w:cs="굴림" w:hint="eastAsia"/>
                <w:color w:val="000000"/>
                <w:sz w:val="20"/>
              </w:rPr>
              <w:t>흐름</w:t>
            </w:r>
          </w:p>
          <w:p w:rsidR="00061083" w:rsidRPr="00061083" w:rsidRDefault="00061083" w:rsidP="00061083">
            <w:pPr>
              <w:pStyle w:val="-2"/>
              <w:rPr>
                <w:rFonts w:asciiTheme="minorEastAsia" w:eastAsiaTheme="minorEastAsia" w:hAnsiTheme="minorEastAsia"/>
                <w:sz w:val="20"/>
              </w:rPr>
            </w:pPr>
            <w:r w:rsidRPr="00061083">
              <w:rPr>
                <w:rFonts w:asciiTheme="minorEastAsia" w:eastAsiaTheme="minorEastAsia" w:hAnsiTheme="minorEastAsia" w:hint="eastAsia"/>
                <w:sz w:val="20"/>
              </w:rPr>
              <w:lastRenderedPageBreak/>
              <w:t>1</w:t>
            </w:r>
            <w:r>
              <w:rPr>
                <w:rFonts w:asciiTheme="minorEastAsia" w:eastAsiaTheme="minorEastAsia" w:hAnsiTheme="minorEastAsia"/>
                <w:sz w:val="20"/>
              </w:rPr>
              <w:t>)</w:t>
            </w:r>
            <w:r w:rsidRPr="00061083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1A689B">
              <w:rPr>
                <w:rFonts w:asciiTheme="minorEastAsia" w:eastAsiaTheme="minorEastAsia" w:hAnsiTheme="minorEastAsia" w:hint="eastAsia"/>
                <w:sz w:val="20"/>
              </w:rPr>
              <w:t>데이터를 입력받는다.</w:t>
            </w:r>
            <w:r w:rsidR="001A689B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:rsidR="00061083" w:rsidRPr="00061083" w:rsidRDefault="00061083" w:rsidP="00061083">
            <w:pPr>
              <w:pStyle w:val="-2"/>
              <w:rPr>
                <w:rFonts w:asciiTheme="minorEastAsia" w:eastAsiaTheme="minorEastAsia" w:hAnsiTheme="minorEastAsia"/>
                <w:sz w:val="20"/>
              </w:rPr>
            </w:pPr>
            <w:r w:rsidRPr="00061083">
              <w:rPr>
                <w:rFonts w:asciiTheme="minorEastAsia" w:eastAsiaTheme="minorEastAsia" w:hAnsi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</w:rPr>
              <w:t>)</w:t>
            </w:r>
            <w:r w:rsidRPr="00061083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1A689B">
              <w:rPr>
                <w:rFonts w:asciiTheme="minorEastAsia" w:eastAsiaTheme="minorEastAsia" w:hAnsiTheme="minorEastAsia" w:hint="eastAsia"/>
                <w:sz w:val="20"/>
              </w:rPr>
              <w:t>어떻게 처리한다.</w:t>
            </w:r>
            <w:r w:rsidR="001A689B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:rsidR="00061083" w:rsidRPr="00061083" w:rsidRDefault="00061083" w:rsidP="00061083">
            <w:pPr>
              <w:pStyle w:val="-2"/>
              <w:rPr>
                <w:rFonts w:asciiTheme="minorEastAsia" w:eastAsiaTheme="minorEastAsia" w:hAnsiTheme="minorEastAsia"/>
                <w:sz w:val="20"/>
              </w:rPr>
            </w:pPr>
            <w:r w:rsidRPr="00061083">
              <w:rPr>
                <w:rFonts w:asciiTheme="minorEastAsia" w:eastAsiaTheme="minorEastAsia" w:hAnsiTheme="minorEastAsia" w:hint="eastAsia"/>
                <w:sz w:val="20"/>
              </w:rPr>
              <w:t>3</w:t>
            </w:r>
            <w:r>
              <w:rPr>
                <w:rFonts w:asciiTheme="minorEastAsia" w:eastAsiaTheme="minorEastAsia" w:hAnsiTheme="minorEastAsia"/>
                <w:sz w:val="20"/>
              </w:rPr>
              <w:t>)</w:t>
            </w:r>
            <w:r w:rsidRPr="00061083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1A689B">
              <w:rPr>
                <w:rFonts w:asciiTheme="minorEastAsia" w:eastAsiaTheme="minorEastAsia" w:hAnsiTheme="minorEastAsia" w:hint="eastAsia"/>
                <w:sz w:val="20"/>
              </w:rPr>
              <w:t>어떤식으로 알고리즘정리한다.</w:t>
            </w:r>
            <w:r w:rsidR="001A689B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1A689B">
              <w:rPr>
                <w:rFonts w:asciiTheme="minorEastAsia" w:eastAsiaTheme="minorEastAsia" w:hAnsiTheme="minorEastAsia" w:hint="eastAsia"/>
                <w:sz w:val="20"/>
              </w:rPr>
              <w:t>등등 구현 순서를 적어주세요</w:t>
            </w:r>
          </w:p>
          <w:p w:rsidR="00365F65" w:rsidRDefault="00061083" w:rsidP="00061083">
            <w:pPr>
              <w:pStyle w:val="-2"/>
              <w:rPr>
                <w:rFonts w:asciiTheme="minorEastAsia" w:eastAsiaTheme="minorEastAsia" w:hAnsiTheme="minorEastAsia"/>
                <w:sz w:val="20"/>
              </w:rPr>
            </w:pPr>
            <w:r w:rsidRPr="00061083">
              <w:rPr>
                <w:rFonts w:asciiTheme="minorEastAsia" w:eastAsiaTheme="minorEastAsia" w:hAnsiTheme="minorEastAsia" w:hint="eastAsia"/>
                <w:sz w:val="20"/>
              </w:rPr>
              <w:t>7</w:t>
            </w:r>
            <w:r>
              <w:rPr>
                <w:rFonts w:asciiTheme="minorEastAsia" w:eastAsiaTheme="minorEastAsia" w:hAnsiTheme="minorEastAsia"/>
                <w:sz w:val="20"/>
              </w:rPr>
              <w:t>)</w:t>
            </w:r>
            <w:r w:rsidRPr="00061083">
              <w:rPr>
                <w:rFonts w:asciiTheme="minorEastAsia" w:eastAsiaTheme="minorEastAsia" w:hAnsiTheme="minorEastAsia" w:hint="eastAsia"/>
                <w:sz w:val="20"/>
              </w:rPr>
              <w:t xml:space="preserve"> 모델 출력값을 리턴</w:t>
            </w:r>
          </w:p>
          <w:p w:rsidR="006167BD" w:rsidRDefault="006167BD" w:rsidP="00061083">
            <w:pPr>
              <w:pStyle w:val="-2"/>
              <w:rPr>
                <w:rFonts w:asciiTheme="minorEastAsia" w:eastAsiaTheme="minorEastAsia" w:hAnsiTheme="minorEastAsia"/>
                <w:sz w:val="20"/>
              </w:rPr>
            </w:pPr>
          </w:p>
          <w:p w:rsidR="006167BD" w:rsidRPr="006167BD" w:rsidRDefault="006167BD" w:rsidP="006167BD">
            <w:pPr>
              <w:pStyle w:val="-2"/>
              <w:rPr>
                <w:rFonts w:asciiTheme="minorEastAsia" w:eastAsiaTheme="minorEastAsia" w:hAnsiTheme="minorEastAsia"/>
                <w:sz w:val="20"/>
              </w:rPr>
            </w:pPr>
            <w:r w:rsidRPr="006167BD">
              <w:rPr>
                <w:rFonts w:asciiTheme="minorEastAsia" w:eastAsiaTheme="minorEastAsia" w:hAnsiTheme="minorEastAsia" w:hint="eastAsia"/>
                <w:sz w:val="20"/>
              </w:rPr>
              <w:t># 리턴 코드</w:t>
            </w:r>
          </w:p>
          <w:p w:rsidR="006167BD" w:rsidRPr="006167BD" w:rsidRDefault="006167BD" w:rsidP="006167BD">
            <w:pPr>
              <w:pStyle w:val="-2"/>
              <w:rPr>
                <w:rFonts w:asciiTheme="minorEastAsia" w:eastAsiaTheme="minorEastAsia" w:hAnsiTheme="minorEastAsia"/>
                <w:sz w:val="20"/>
              </w:rPr>
            </w:pPr>
            <w:r w:rsidRPr="006167BD">
              <w:rPr>
                <w:rFonts w:asciiTheme="minorEastAsia" w:eastAsiaTheme="minorEastAsia" w:hAnsiTheme="minorEastAsia"/>
                <w:sz w:val="20"/>
              </w:rPr>
              <w:t>- 200: OK</w:t>
            </w:r>
          </w:p>
          <w:p w:rsidR="006167BD" w:rsidRPr="006167BD" w:rsidRDefault="006167BD" w:rsidP="006167BD">
            <w:pPr>
              <w:pStyle w:val="-2"/>
              <w:rPr>
                <w:rFonts w:asciiTheme="minorEastAsia" w:eastAsiaTheme="minorEastAsia" w:hAnsiTheme="minorEastAsia"/>
                <w:sz w:val="20"/>
              </w:rPr>
            </w:pPr>
            <w:r w:rsidRPr="006167BD">
              <w:rPr>
                <w:rFonts w:asciiTheme="minorEastAsia" w:eastAsiaTheme="minorEastAsia" w:hAnsiTheme="minorEastAsia"/>
                <w:sz w:val="20"/>
              </w:rPr>
              <w:t>- 400: Bad request</w:t>
            </w:r>
          </w:p>
          <w:p w:rsidR="006167BD" w:rsidRDefault="006167BD" w:rsidP="006167BD">
            <w:pPr>
              <w:pStyle w:val="-2"/>
              <w:rPr>
                <w:rFonts w:asciiTheme="minorEastAsia" w:eastAsiaTheme="minorEastAsia" w:hAnsiTheme="minorEastAsia"/>
                <w:sz w:val="20"/>
              </w:rPr>
            </w:pPr>
            <w:r w:rsidRPr="006167BD">
              <w:rPr>
                <w:rFonts w:asciiTheme="minorEastAsia" w:eastAsiaTheme="minorEastAsia" w:hAnsiTheme="minorEastAsia"/>
                <w:sz w:val="20"/>
              </w:rPr>
              <w:t>- 500: Server error</w:t>
            </w:r>
          </w:p>
          <w:p w:rsidR="006167BD" w:rsidRPr="00CB5180" w:rsidRDefault="006167BD" w:rsidP="006167BD">
            <w:pPr>
              <w:pStyle w:val="-2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9029D6" w:rsidRDefault="009029D6" w:rsidP="00536F77">
      <w:pPr>
        <w:rPr>
          <w:rFonts w:asciiTheme="minorEastAsia" w:eastAsiaTheme="minorEastAsia" w:hAnsiTheme="minorEastAsia"/>
          <w:b/>
          <w:sz w:val="20"/>
        </w:rPr>
      </w:pPr>
    </w:p>
    <w:bookmarkEnd w:id="1"/>
    <w:bookmarkEnd w:id="2"/>
    <w:bookmarkEnd w:id="3"/>
    <w:bookmarkEnd w:id="4"/>
    <w:p w:rsidR="00BC5AC7" w:rsidRDefault="00BC5AC7" w:rsidP="001A689B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0"/>
        </w:rPr>
      </w:pPr>
    </w:p>
    <w:sectPr w:rsidR="00BC5AC7" w:rsidSect="00D31261">
      <w:headerReference w:type="even" r:id="rId8"/>
      <w:headerReference w:type="default" r:id="rId9"/>
      <w:footerReference w:type="default" r:id="rId10"/>
      <w:pgSz w:w="11906" w:h="16838" w:code="9"/>
      <w:pgMar w:top="1440" w:right="1134" w:bottom="1440" w:left="851" w:header="720" w:footer="720" w:gutter="0"/>
      <w:pgNumType w:start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551" w:rsidRDefault="00C91551">
      <w:pPr>
        <w:spacing w:line="240" w:lineRule="auto"/>
      </w:pPr>
      <w:r>
        <w:separator/>
      </w:r>
    </w:p>
    <w:p w:rsidR="00C91551" w:rsidRDefault="00C91551"/>
    <w:p w:rsidR="00C91551" w:rsidRDefault="00C91551"/>
    <w:p w:rsidR="00C91551" w:rsidRDefault="00C91551" w:rsidP="00A05246">
      <w:pPr>
        <w:ind w:left="1000"/>
      </w:pPr>
    </w:p>
  </w:endnote>
  <w:endnote w:type="continuationSeparator" w:id="0">
    <w:p w:rsidR="00C91551" w:rsidRDefault="00C91551">
      <w:pPr>
        <w:spacing w:line="240" w:lineRule="auto"/>
      </w:pPr>
      <w:r>
        <w:continuationSeparator/>
      </w:r>
    </w:p>
    <w:p w:rsidR="00C91551" w:rsidRDefault="00C91551"/>
    <w:p w:rsidR="00C91551" w:rsidRDefault="00C91551" w:rsidP="00A05246">
      <w:pPr>
        <w:ind w:left="400"/>
      </w:pPr>
    </w:p>
    <w:p w:rsidR="00C91551" w:rsidRDefault="00C91551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49D" w:rsidRDefault="0073749D" w:rsidP="00DD015A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inline distT="0" distB="0" distL="0" distR="0">
          <wp:extent cx="6191250" cy="66675"/>
          <wp:effectExtent l="0" t="0" r="0" b="0"/>
          <wp:docPr id="9" name="그림 9" descr="바닥라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바닥라인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0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3749D" w:rsidRPr="00E775B2" w:rsidRDefault="0073749D" w:rsidP="00DD015A">
    <w:pPr>
      <w:tabs>
        <w:tab w:val="right" w:pos="9720"/>
      </w:tabs>
      <w:rPr>
        <w:rFonts w:ascii="Arial" w:hAnsi="Arial" w:cs="Arial"/>
        <w:sz w:val="14"/>
        <w:szCs w:val="14"/>
      </w:rPr>
    </w:pPr>
    <w:r w:rsidRPr="00E775B2">
      <w:rPr>
        <w:rFonts w:ascii="Arial" w:hAnsi="Arial" w:cs="Arial"/>
        <w:sz w:val="14"/>
        <w:szCs w:val="14"/>
      </w:rPr>
      <w:t xml:space="preserve">Copyright(c) </w:t>
    </w:r>
    <w:r>
      <w:rPr>
        <w:rFonts w:ascii="Arial" w:hAnsi="Arial" w:cs="Arial" w:hint="eastAsia"/>
        <w:sz w:val="14"/>
        <w:szCs w:val="14"/>
      </w:rPr>
      <w:t>주식회사</w:t>
    </w:r>
    <w:r w:rsidRPr="00E775B2">
      <w:rPr>
        <w:rFonts w:ascii="Arial" w:hAnsi="Arial" w:cs="Arial"/>
        <w:sz w:val="14"/>
        <w:szCs w:val="14"/>
      </w:rPr>
      <w:t xml:space="preserve"> Ltd.All rights reserved</w:t>
    </w:r>
    <w:r>
      <w:rPr>
        <w:rFonts w:ascii="Arial" w:hAnsi="Arial" w:cs="Arial" w:hint="eastAsia"/>
        <w:sz w:val="14"/>
        <w:szCs w:val="14"/>
      </w:rPr>
      <w:tab/>
    </w:r>
  </w:p>
  <w:p w:rsidR="0073749D" w:rsidRDefault="0073749D" w:rsidP="003D17B3">
    <w:pPr>
      <w:pStyle w:val="af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B3071B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551" w:rsidRDefault="00C91551">
      <w:pPr>
        <w:spacing w:line="240" w:lineRule="auto"/>
      </w:pPr>
      <w:r>
        <w:rPr>
          <w:rFonts w:hint="eastAsia"/>
        </w:rPr>
        <w:separator/>
      </w:r>
    </w:p>
    <w:p w:rsidR="00C91551" w:rsidRDefault="00C91551"/>
    <w:p w:rsidR="00C91551" w:rsidRDefault="00C91551"/>
    <w:p w:rsidR="00C91551" w:rsidRDefault="00C91551" w:rsidP="00A05246">
      <w:pPr>
        <w:ind w:left="1000"/>
      </w:pPr>
    </w:p>
  </w:footnote>
  <w:footnote w:type="continuationSeparator" w:id="0">
    <w:p w:rsidR="00C91551" w:rsidRDefault="00C91551">
      <w:pPr>
        <w:spacing w:line="240" w:lineRule="auto"/>
      </w:pPr>
      <w:r>
        <w:continuationSeparator/>
      </w:r>
    </w:p>
    <w:p w:rsidR="00C91551" w:rsidRDefault="00C91551"/>
    <w:p w:rsidR="00C91551" w:rsidRDefault="00C91551"/>
    <w:p w:rsidR="00C91551" w:rsidRDefault="00C91551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49D" w:rsidRDefault="0073749D">
    <w:r>
      <w:rPr>
        <w:lang w:val="ko-KR"/>
      </w:rPr>
      <w:t>이</w:t>
    </w:r>
    <w:r>
      <w:rPr>
        <w:rStyle w:val="aa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64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64"/>
    </w:tblGrid>
    <w:tr w:rsidR="0073749D" w:rsidRPr="00063E2F" w:rsidTr="008A297C">
      <w:trPr>
        <w:cantSplit/>
        <w:trHeight w:val="1560"/>
      </w:trPr>
      <w:tc>
        <w:tcPr>
          <w:tcW w:w="9964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1942"/>
            <w:gridCol w:w="1073"/>
            <w:gridCol w:w="2488"/>
            <w:gridCol w:w="1280"/>
            <w:gridCol w:w="2894"/>
          </w:tblGrid>
          <w:tr w:rsidR="0073749D" w:rsidRPr="00063E2F" w:rsidTr="008A297C">
            <w:trPr>
              <w:trHeight w:val="420"/>
            </w:trPr>
            <w:tc>
              <w:tcPr>
                <w:tcW w:w="1942" w:type="dxa"/>
                <w:vMerge w:val="restart"/>
                <w:shd w:val="clear" w:color="auto" w:fill="FFFFFF"/>
                <w:vAlign w:val="center"/>
              </w:tcPr>
              <w:p w:rsidR="0073749D" w:rsidRPr="00EB53A6" w:rsidRDefault="0073749D" w:rsidP="0037656B">
                <w:pPr>
                  <w:rPr>
                    <w:rFonts w:ascii="맑은 고딕" w:hAnsi="맑은 고딕"/>
                  </w:rPr>
                </w:pPr>
              </w:p>
            </w:tc>
            <w:tc>
              <w:tcPr>
                <w:tcW w:w="7735" w:type="dxa"/>
                <w:gridSpan w:val="4"/>
                <w:tcBorders>
                  <w:right w:val="single" w:sz="4" w:space="0" w:color="000000"/>
                </w:tcBorders>
                <w:shd w:val="clear" w:color="auto" w:fill="FFFFFF"/>
                <w:vAlign w:val="center"/>
              </w:tcPr>
              <w:p w:rsidR="0073749D" w:rsidRPr="00EB53A6" w:rsidRDefault="0073749D" w:rsidP="00C43F66">
                <w:pPr>
                  <w:ind w:left="400"/>
                  <w:jc w:val="center"/>
                  <w:rPr>
                    <w:rFonts w:ascii="맑은 고딕" w:hAnsi="맑은 고딕"/>
                    <w:b/>
                    <w:kern w:val="2"/>
                    <w:sz w:val="36"/>
                  </w:rPr>
                </w:pPr>
                <w:r>
                  <w:rPr>
                    <w:rFonts w:ascii="맑은 고딕" w:hAnsi="맑은 고딕" w:hint="eastAsia"/>
                    <w:b/>
                    <w:kern w:val="2"/>
                    <w:sz w:val="36"/>
                  </w:rPr>
                  <w:t>프로그램 명세서</w:t>
                </w:r>
              </w:p>
            </w:tc>
          </w:tr>
          <w:tr w:rsidR="0073749D" w:rsidRPr="00063E2F" w:rsidTr="008A297C">
            <w:trPr>
              <w:trHeight w:val="205"/>
            </w:trPr>
            <w:tc>
              <w:tcPr>
                <w:tcW w:w="1942" w:type="dxa"/>
                <w:vMerge/>
                <w:shd w:val="clear" w:color="auto" w:fill="FFFFFF"/>
              </w:tcPr>
              <w:p w:rsidR="0073749D" w:rsidRPr="00EB53A6" w:rsidRDefault="0073749D" w:rsidP="0037656B">
                <w:pPr>
                  <w:ind w:left="400"/>
                  <w:rPr>
                    <w:rFonts w:ascii="맑은 고딕" w:hAnsi="맑은 고딕"/>
                  </w:rPr>
                </w:pPr>
              </w:p>
            </w:tc>
            <w:tc>
              <w:tcPr>
                <w:tcW w:w="1073" w:type="dxa"/>
                <w:shd w:val="clear" w:color="auto" w:fill="FFFFFF"/>
                <w:vAlign w:val="center"/>
              </w:tcPr>
              <w:p w:rsidR="0073749D" w:rsidRPr="00562456" w:rsidRDefault="0073749D" w:rsidP="004355DC">
                <w:pPr>
                  <w:ind w:leftChars="-5" w:left="-3" w:hangingChars="5" w:hanging="8"/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프로젝트</w:t>
                </w:r>
              </w:p>
            </w:tc>
            <w:tc>
              <w:tcPr>
                <w:tcW w:w="2488" w:type="dxa"/>
                <w:shd w:val="clear" w:color="auto" w:fill="FFFFFF"/>
                <w:vAlign w:val="center"/>
              </w:tcPr>
              <w:p w:rsidR="0073749D" w:rsidRPr="00562456" w:rsidRDefault="0073749D" w:rsidP="004355DC">
                <w:pPr>
                  <w:ind w:leftChars="-49" w:left="1" w:hangingChars="68" w:hanging="109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  <w:tc>
              <w:tcPr>
                <w:tcW w:w="1280" w:type="dxa"/>
                <w:shd w:val="clear" w:color="auto" w:fill="FFFFFF"/>
                <w:vAlign w:val="center"/>
              </w:tcPr>
              <w:p w:rsidR="0073749D" w:rsidRPr="00562456" w:rsidRDefault="0073749D" w:rsidP="0037656B">
                <w:pPr>
                  <w:ind w:left="400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단계</w:t>
                </w:r>
              </w:p>
            </w:tc>
            <w:tc>
              <w:tcPr>
                <w:tcW w:w="2894" w:type="dxa"/>
                <w:tcBorders>
                  <w:right w:val="single" w:sz="4" w:space="0" w:color="000000"/>
                </w:tcBorders>
                <w:shd w:val="clear" w:color="auto" w:fill="FFFFFF"/>
                <w:vAlign w:val="center"/>
              </w:tcPr>
              <w:p w:rsidR="0073749D" w:rsidRPr="00562456" w:rsidRDefault="0073749D" w:rsidP="0072305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</w:tr>
          <w:tr w:rsidR="0073749D" w:rsidRPr="00063E2F" w:rsidTr="008A297C">
            <w:trPr>
              <w:trHeight w:val="208"/>
            </w:trPr>
            <w:tc>
              <w:tcPr>
                <w:tcW w:w="1942" w:type="dxa"/>
                <w:vMerge/>
                <w:shd w:val="clear" w:color="auto" w:fill="FFFFFF"/>
              </w:tcPr>
              <w:p w:rsidR="0073749D" w:rsidRPr="00EB53A6" w:rsidRDefault="0073749D" w:rsidP="0037656B">
                <w:pPr>
                  <w:ind w:left="400"/>
                  <w:rPr>
                    <w:rFonts w:ascii="맑은 고딕" w:hAnsi="맑은 고딕"/>
                  </w:rPr>
                </w:pPr>
              </w:p>
            </w:tc>
            <w:tc>
              <w:tcPr>
                <w:tcW w:w="1073" w:type="dxa"/>
                <w:shd w:val="clear" w:color="auto" w:fill="FFFFFF"/>
                <w:vAlign w:val="center"/>
              </w:tcPr>
              <w:p w:rsidR="0073749D" w:rsidRPr="00562456" w:rsidRDefault="0073749D" w:rsidP="004355DC">
                <w:pPr>
                  <w:ind w:leftChars="-5" w:left="-3" w:hangingChars="5" w:hanging="8"/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시스템</w:t>
                </w:r>
              </w:p>
            </w:tc>
            <w:tc>
              <w:tcPr>
                <w:tcW w:w="2488" w:type="dxa"/>
                <w:shd w:val="clear" w:color="auto" w:fill="FFFFFF"/>
                <w:vAlign w:val="center"/>
              </w:tcPr>
              <w:p w:rsidR="0073749D" w:rsidRPr="00562456" w:rsidRDefault="0073749D" w:rsidP="0072305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  <w:tc>
              <w:tcPr>
                <w:tcW w:w="1280" w:type="dxa"/>
                <w:shd w:val="clear" w:color="auto" w:fill="FFFFFF"/>
                <w:vAlign w:val="center"/>
              </w:tcPr>
              <w:p w:rsidR="0073749D" w:rsidRPr="00562456" w:rsidRDefault="0073749D" w:rsidP="0037656B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문서번호</w:t>
                </w:r>
              </w:p>
            </w:tc>
            <w:tc>
              <w:tcPr>
                <w:tcW w:w="2894" w:type="dxa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p w:rsidR="0073749D" w:rsidRPr="00562456" w:rsidRDefault="0073749D" w:rsidP="004807B6">
                <w:pPr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</w:tr>
          <w:tr w:rsidR="0073749D" w:rsidRPr="00063E2F" w:rsidTr="008A297C">
            <w:trPr>
              <w:trHeight w:val="208"/>
            </w:trPr>
            <w:tc>
              <w:tcPr>
                <w:tcW w:w="1942" w:type="dxa"/>
                <w:vMerge/>
                <w:shd w:val="clear" w:color="auto" w:fill="FFFFFF"/>
              </w:tcPr>
              <w:p w:rsidR="0073749D" w:rsidRPr="00880018" w:rsidRDefault="0073749D" w:rsidP="0037656B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  <w:tc>
              <w:tcPr>
                <w:tcW w:w="1073" w:type="dxa"/>
                <w:shd w:val="clear" w:color="auto" w:fill="FFFFFF"/>
                <w:vAlign w:val="center"/>
              </w:tcPr>
              <w:p w:rsidR="0073749D" w:rsidRPr="00562456" w:rsidRDefault="0073749D" w:rsidP="004355DC">
                <w:pPr>
                  <w:ind w:leftChars="-5" w:left="-3" w:hangingChars="5" w:hanging="8"/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작성자</w:t>
                </w:r>
              </w:p>
            </w:tc>
            <w:tc>
              <w:tcPr>
                <w:tcW w:w="2488" w:type="dxa"/>
                <w:shd w:val="clear" w:color="auto" w:fill="FFFFFF"/>
                <w:vAlign w:val="center"/>
              </w:tcPr>
              <w:p w:rsidR="0073749D" w:rsidRPr="00880018" w:rsidRDefault="0073749D" w:rsidP="00E720AD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  <w:tc>
              <w:tcPr>
                <w:tcW w:w="1280" w:type="dxa"/>
                <w:tcBorders>
                  <w:right w:val="single" w:sz="4" w:space="0" w:color="000000"/>
                </w:tcBorders>
                <w:shd w:val="clear" w:color="auto" w:fill="FFFFFF"/>
                <w:vAlign w:val="center"/>
              </w:tcPr>
              <w:p w:rsidR="0073749D" w:rsidRPr="00562456" w:rsidRDefault="0073749D" w:rsidP="0037656B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작성일자</w:t>
                </w:r>
              </w:p>
            </w:tc>
            <w:tc>
              <w:tcPr>
                <w:tcW w:w="28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p w:rsidR="0073749D" w:rsidRPr="00880018" w:rsidRDefault="0073749D" w:rsidP="0072305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</w:tr>
        </w:tbl>
        <w:p w:rsidR="0073749D" w:rsidRPr="00063E2F" w:rsidRDefault="0073749D" w:rsidP="0037656B">
          <w:pPr>
            <w:spacing w:line="360" w:lineRule="auto"/>
            <w:ind w:leftChars="-92" w:left="-202" w:rightChars="100" w:right="220"/>
            <w:jc w:val="right"/>
          </w:pPr>
        </w:p>
      </w:tc>
    </w:tr>
  </w:tbl>
  <w:p w:rsidR="0073749D" w:rsidRDefault="0073749D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6D8B01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DC34C9"/>
    <w:multiLevelType w:val="hybridMultilevel"/>
    <w:tmpl w:val="891C9C9C"/>
    <w:lvl w:ilvl="0" w:tplc="7E087F32">
      <w:start w:val="1"/>
      <w:numFmt w:val="bullet"/>
      <w:pStyle w:val="a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9B2C6F"/>
    <w:multiLevelType w:val="hybridMultilevel"/>
    <w:tmpl w:val="D794C68E"/>
    <w:lvl w:ilvl="0" w:tplc="A052DD4A">
      <w:start w:val="1"/>
      <w:numFmt w:val="bullet"/>
      <w:pStyle w:val="a0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E8B28CF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9089C2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4E0F54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7A6DD5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A8E063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40A09F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3148C0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6D0F2B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91781B"/>
    <w:multiLevelType w:val="hybridMultilevel"/>
    <w:tmpl w:val="F0FA5758"/>
    <w:lvl w:ilvl="0" w:tplc="FD007826">
      <w:start w:val="1"/>
      <w:numFmt w:val="bullet"/>
      <w:pStyle w:val="a1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AE3E373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2F4ACB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BDA9F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D42631F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61A17D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7A086A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A1C426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7927E5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99731E"/>
    <w:multiLevelType w:val="hybridMultilevel"/>
    <w:tmpl w:val="B83C49A6"/>
    <w:lvl w:ilvl="0" w:tplc="6602EFA8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A063A11"/>
    <w:multiLevelType w:val="hybridMultilevel"/>
    <w:tmpl w:val="D2163E7A"/>
    <w:lvl w:ilvl="0" w:tplc="BC9E7D9E">
      <w:start w:val="1"/>
      <w:numFmt w:val="bullet"/>
      <w:pStyle w:val="a2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B5C4A45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D40011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B96B5A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204950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30A3D4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61C4B1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856553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1CEC31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A31CEF"/>
    <w:multiLevelType w:val="hybridMultilevel"/>
    <w:tmpl w:val="6D862ED2"/>
    <w:lvl w:ilvl="0" w:tplc="0E145086">
      <w:start w:val="1"/>
      <w:numFmt w:val="bullet"/>
      <w:pStyle w:val="a3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5C274C"/>
    <w:multiLevelType w:val="hybridMultilevel"/>
    <w:tmpl w:val="B67C575E"/>
    <w:lvl w:ilvl="0" w:tplc="8D428722">
      <w:start w:val="1"/>
      <w:numFmt w:val="bullet"/>
      <w:pStyle w:val="a4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AF4B7B"/>
    <w:multiLevelType w:val="hybridMultilevel"/>
    <w:tmpl w:val="3CB43748"/>
    <w:lvl w:ilvl="0" w:tplc="5692AB20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F48320F"/>
    <w:multiLevelType w:val="hybridMultilevel"/>
    <w:tmpl w:val="923A65A4"/>
    <w:lvl w:ilvl="0" w:tplc="D0447740">
      <w:start w:val="1"/>
      <w:numFmt w:val="bullet"/>
      <w:pStyle w:val="10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7D2F9F"/>
    <w:multiLevelType w:val="hybridMultilevel"/>
    <w:tmpl w:val="160C4F66"/>
    <w:lvl w:ilvl="0" w:tplc="35D2450C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3F9EF13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D3EA2A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FCA0C2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01CF9A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106FD1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AF4032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ACA7F8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4AA070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1388"/>
        </w:tabs>
        <w:ind w:left="1388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789"/>
        </w:tabs>
        <w:ind w:left="17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89"/>
        </w:tabs>
        <w:ind w:left="21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9"/>
        </w:tabs>
        <w:ind w:left="25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89"/>
        </w:tabs>
        <w:ind w:left="29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89"/>
        </w:tabs>
        <w:ind w:left="33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9"/>
        </w:tabs>
        <w:ind w:left="37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89"/>
        </w:tabs>
        <w:ind w:left="41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89"/>
        </w:tabs>
        <w:ind w:left="4589" w:hanging="400"/>
      </w:pPr>
      <w:rPr>
        <w:rFonts w:ascii="Wingdings" w:hAnsi="Wingdings" w:hint="default"/>
      </w:rPr>
    </w:lvl>
  </w:abstractNum>
  <w:abstractNum w:abstractNumId="13" w15:restartNumberingAfterBreak="0">
    <w:nsid w:val="6B834071"/>
    <w:multiLevelType w:val="hybridMultilevel"/>
    <w:tmpl w:val="DA30F496"/>
    <w:lvl w:ilvl="0" w:tplc="622A6FC4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2958978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48EB7C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EAAF464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218027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F0E757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750D81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9FCFB9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DFEEC1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F794CEA"/>
    <w:multiLevelType w:val="hybridMultilevel"/>
    <w:tmpl w:val="824286B6"/>
    <w:lvl w:ilvl="0" w:tplc="64DEFE24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60A1D11"/>
    <w:multiLevelType w:val="hybridMultilevel"/>
    <w:tmpl w:val="39386F52"/>
    <w:lvl w:ilvl="0" w:tplc="AF24A276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1"/>
  </w:num>
  <w:num w:numId="5">
    <w:abstractNumId w:val="13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  <w:num w:numId="12">
    <w:abstractNumId w:val="11"/>
  </w:num>
  <w:num w:numId="13">
    <w:abstractNumId w:val="12"/>
  </w:num>
  <w:num w:numId="14">
    <w:abstractNumId w:val="10"/>
  </w:num>
  <w:num w:numId="15">
    <w:abstractNumId w:val="14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5BA5"/>
    <w:rsid w:val="00007A3F"/>
    <w:rsid w:val="00010FEE"/>
    <w:rsid w:val="00011F5D"/>
    <w:rsid w:val="000122C8"/>
    <w:rsid w:val="0001438D"/>
    <w:rsid w:val="00020CCB"/>
    <w:rsid w:val="00021A80"/>
    <w:rsid w:val="0003388B"/>
    <w:rsid w:val="00034B5F"/>
    <w:rsid w:val="00042203"/>
    <w:rsid w:val="0004306E"/>
    <w:rsid w:val="00061083"/>
    <w:rsid w:val="0006251E"/>
    <w:rsid w:val="00063E2F"/>
    <w:rsid w:val="0007040A"/>
    <w:rsid w:val="000725AA"/>
    <w:rsid w:val="00085C2E"/>
    <w:rsid w:val="000937ED"/>
    <w:rsid w:val="000944A2"/>
    <w:rsid w:val="0009600C"/>
    <w:rsid w:val="000A0A68"/>
    <w:rsid w:val="000A2B2C"/>
    <w:rsid w:val="000B5903"/>
    <w:rsid w:val="000B70AA"/>
    <w:rsid w:val="000C09F9"/>
    <w:rsid w:val="000C7A28"/>
    <w:rsid w:val="000E21EF"/>
    <w:rsid w:val="000F096A"/>
    <w:rsid w:val="00101C38"/>
    <w:rsid w:val="00105290"/>
    <w:rsid w:val="00105B8A"/>
    <w:rsid w:val="0011682B"/>
    <w:rsid w:val="00120913"/>
    <w:rsid w:val="001218C9"/>
    <w:rsid w:val="00122366"/>
    <w:rsid w:val="00123EAF"/>
    <w:rsid w:val="00126A5E"/>
    <w:rsid w:val="0012799F"/>
    <w:rsid w:val="00146EB0"/>
    <w:rsid w:val="00147BBF"/>
    <w:rsid w:val="001557F9"/>
    <w:rsid w:val="00155DBF"/>
    <w:rsid w:val="00163AE9"/>
    <w:rsid w:val="00167D20"/>
    <w:rsid w:val="00174189"/>
    <w:rsid w:val="00177584"/>
    <w:rsid w:val="00183DA5"/>
    <w:rsid w:val="001A0CB6"/>
    <w:rsid w:val="001A0D16"/>
    <w:rsid w:val="001A3964"/>
    <w:rsid w:val="001A689B"/>
    <w:rsid w:val="001B2CA3"/>
    <w:rsid w:val="001C0C86"/>
    <w:rsid w:val="001C4B40"/>
    <w:rsid w:val="001C6766"/>
    <w:rsid w:val="001D1160"/>
    <w:rsid w:val="001D391E"/>
    <w:rsid w:val="001D55D3"/>
    <w:rsid w:val="001E3CD2"/>
    <w:rsid w:val="001E5276"/>
    <w:rsid w:val="001F04A0"/>
    <w:rsid w:val="001F2AE3"/>
    <w:rsid w:val="001F6A1E"/>
    <w:rsid w:val="00201E7D"/>
    <w:rsid w:val="002078EB"/>
    <w:rsid w:val="0021104D"/>
    <w:rsid w:val="002122AC"/>
    <w:rsid w:val="00217348"/>
    <w:rsid w:val="00234DC5"/>
    <w:rsid w:val="00237D81"/>
    <w:rsid w:val="00243D42"/>
    <w:rsid w:val="00245137"/>
    <w:rsid w:val="00271E26"/>
    <w:rsid w:val="00285BB1"/>
    <w:rsid w:val="0029200B"/>
    <w:rsid w:val="002A5818"/>
    <w:rsid w:val="002A687B"/>
    <w:rsid w:val="002A6EDE"/>
    <w:rsid w:val="002B3ED0"/>
    <w:rsid w:val="002E53BA"/>
    <w:rsid w:val="002F3C28"/>
    <w:rsid w:val="003002E0"/>
    <w:rsid w:val="00301750"/>
    <w:rsid w:val="00306A76"/>
    <w:rsid w:val="003074BA"/>
    <w:rsid w:val="00312849"/>
    <w:rsid w:val="0032105E"/>
    <w:rsid w:val="00331D04"/>
    <w:rsid w:val="00332C61"/>
    <w:rsid w:val="0033322A"/>
    <w:rsid w:val="00340C5B"/>
    <w:rsid w:val="00342483"/>
    <w:rsid w:val="00362938"/>
    <w:rsid w:val="00365F65"/>
    <w:rsid w:val="00367E21"/>
    <w:rsid w:val="00371A6F"/>
    <w:rsid w:val="003757F3"/>
    <w:rsid w:val="0037656B"/>
    <w:rsid w:val="00381E2A"/>
    <w:rsid w:val="003A0E06"/>
    <w:rsid w:val="003A350D"/>
    <w:rsid w:val="003A54FA"/>
    <w:rsid w:val="003B38A6"/>
    <w:rsid w:val="003B45D4"/>
    <w:rsid w:val="003B5B6E"/>
    <w:rsid w:val="003B6425"/>
    <w:rsid w:val="003C1103"/>
    <w:rsid w:val="003D17B3"/>
    <w:rsid w:val="003D5CAC"/>
    <w:rsid w:val="003D7832"/>
    <w:rsid w:val="003E0155"/>
    <w:rsid w:val="003E1A0D"/>
    <w:rsid w:val="003E25FE"/>
    <w:rsid w:val="00404017"/>
    <w:rsid w:val="0040466C"/>
    <w:rsid w:val="0040606C"/>
    <w:rsid w:val="0041086B"/>
    <w:rsid w:val="00430FCB"/>
    <w:rsid w:val="004342A2"/>
    <w:rsid w:val="004355DC"/>
    <w:rsid w:val="00436165"/>
    <w:rsid w:val="00437F01"/>
    <w:rsid w:val="00453800"/>
    <w:rsid w:val="004575DC"/>
    <w:rsid w:val="00460701"/>
    <w:rsid w:val="00460EB0"/>
    <w:rsid w:val="004807B6"/>
    <w:rsid w:val="004877F8"/>
    <w:rsid w:val="00496230"/>
    <w:rsid w:val="004967B1"/>
    <w:rsid w:val="004A088A"/>
    <w:rsid w:val="004A248E"/>
    <w:rsid w:val="004A6F27"/>
    <w:rsid w:val="004A7345"/>
    <w:rsid w:val="004B185B"/>
    <w:rsid w:val="004B3748"/>
    <w:rsid w:val="004B4920"/>
    <w:rsid w:val="004B6014"/>
    <w:rsid w:val="004C7EA9"/>
    <w:rsid w:val="004D275D"/>
    <w:rsid w:val="004F1A86"/>
    <w:rsid w:val="004F748C"/>
    <w:rsid w:val="004F7703"/>
    <w:rsid w:val="004F778B"/>
    <w:rsid w:val="005036BE"/>
    <w:rsid w:val="00513715"/>
    <w:rsid w:val="00515C26"/>
    <w:rsid w:val="005241E5"/>
    <w:rsid w:val="00525518"/>
    <w:rsid w:val="00525769"/>
    <w:rsid w:val="0052635B"/>
    <w:rsid w:val="00534A78"/>
    <w:rsid w:val="00536F77"/>
    <w:rsid w:val="00537B9B"/>
    <w:rsid w:val="005503F3"/>
    <w:rsid w:val="005521AC"/>
    <w:rsid w:val="005572C1"/>
    <w:rsid w:val="00562456"/>
    <w:rsid w:val="005640C8"/>
    <w:rsid w:val="005729A0"/>
    <w:rsid w:val="0057309F"/>
    <w:rsid w:val="005771B7"/>
    <w:rsid w:val="00584555"/>
    <w:rsid w:val="005915DE"/>
    <w:rsid w:val="00595950"/>
    <w:rsid w:val="00595CD5"/>
    <w:rsid w:val="005B402E"/>
    <w:rsid w:val="005B7B43"/>
    <w:rsid w:val="005C7D73"/>
    <w:rsid w:val="005E29AE"/>
    <w:rsid w:val="005E4E94"/>
    <w:rsid w:val="005E57D3"/>
    <w:rsid w:val="005F1130"/>
    <w:rsid w:val="005F16B6"/>
    <w:rsid w:val="005F37E7"/>
    <w:rsid w:val="005F758E"/>
    <w:rsid w:val="0060035B"/>
    <w:rsid w:val="0060296B"/>
    <w:rsid w:val="0060612C"/>
    <w:rsid w:val="006167BD"/>
    <w:rsid w:val="006221A0"/>
    <w:rsid w:val="00622A40"/>
    <w:rsid w:val="006361F4"/>
    <w:rsid w:val="006529DB"/>
    <w:rsid w:val="00681AE0"/>
    <w:rsid w:val="00690158"/>
    <w:rsid w:val="006921F3"/>
    <w:rsid w:val="006B02C6"/>
    <w:rsid w:val="006C4CD3"/>
    <w:rsid w:val="006D04AA"/>
    <w:rsid w:val="006D2180"/>
    <w:rsid w:val="006D41B4"/>
    <w:rsid w:val="006D48BF"/>
    <w:rsid w:val="006F172D"/>
    <w:rsid w:val="006F5E3A"/>
    <w:rsid w:val="006F65C6"/>
    <w:rsid w:val="00715C2B"/>
    <w:rsid w:val="007215EA"/>
    <w:rsid w:val="0072305A"/>
    <w:rsid w:val="007273A7"/>
    <w:rsid w:val="007337E3"/>
    <w:rsid w:val="0073382E"/>
    <w:rsid w:val="0073749D"/>
    <w:rsid w:val="00756C72"/>
    <w:rsid w:val="00760319"/>
    <w:rsid w:val="007864ED"/>
    <w:rsid w:val="00786ECD"/>
    <w:rsid w:val="00797EF8"/>
    <w:rsid w:val="007A5E17"/>
    <w:rsid w:val="007A6663"/>
    <w:rsid w:val="007B2EFC"/>
    <w:rsid w:val="007B4700"/>
    <w:rsid w:val="007D20EF"/>
    <w:rsid w:val="007D29DE"/>
    <w:rsid w:val="007D6F8E"/>
    <w:rsid w:val="007E26A3"/>
    <w:rsid w:val="007E7A02"/>
    <w:rsid w:val="007F1576"/>
    <w:rsid w:val="007F3D01"/>
    <w:rsid w:val="0080134D"/>
    <w:rsid w:val="0080222F"/>
    <w:rsid w:val="008138B8"/>
    <w:rsid w:val="0082124A"/>
    <w:rsid w:val="008261D5"/>
    <w:rsid w:val="00827F22"/>
    <w:rsid w:val="00832B4C"/>
    <w:rsid w:val="00852663"/>
    <w:rsid w:val="00863C9B"/>
    <w:rsid w:val="008674FA"/>
    <w:rsid w:val="0087219F"/>
    <w:rsid w:val="0087305C"/>
    <w:rsid w:val="008737E8"/>
    <w:rsid w:val="00880018"/>
    <w:rsid w:val="0088468D"/>
    <w:rsid w:val="00892C51"/>
    <w:rsid w:val="00892FB0"/>
    <w:rsid w:val="008A038F"/>
    <w:rsid w:val="008A26BD"/>
    <w:rsid w:val="008A297C"/>
    <w:rsid w:val="008A351D"/>
    <w:rsid w:val="008C55BE"/>
    <w:rsid w:val="008D6AF3"/>
    <w:rsid w:val="008D6E2A"/>
    <w:rsid w:val="008E046D"/>
    <w:rsid w:val="008F05C0"/>
    <w:rsid w:val="008F433F"/>
    <w:rsid w:val="009029D6"/>
    <w:rsid w:val="00902D40"/>
    <w:rsid w:val="009052F6"/>
    <w:rsid w:val="009062A7"/>
    <w:rsid w:val="00906D17"/>
    <w:rsid w:val="00921DBF"/>
    <w:rsid w:val="00921F90"/>
    <w:rsid w:val="0095189A"/>
    <w:rsid w:val="00960243"/>
    <w:rsid w:val="00961509"/>
    <w:rsid w:val="0096287A"/>
    <w:rsid w:val="00964074"/>
    <w:rsid w:val="009641BF"/>
    <w:rsid w:val="009651B8"/>
    <w:rsid w:val="0096743A"/>
    <w:rsid w:val="009A4960"/>
    <w:rsid w:val="009A7A20"/>
    <w:rsid w:val="009B1174"/>
    <w:rsid w:val="009B3D2D"/>
    <w:rsid w:val="009C075D"/>
    <w:rsid w:val="009C0829"/>
    <w:rsid w:val="009C1518"/>
    <w:rsid w:val="009C7B0F"/>
    <w:rsid w:val="009D36AC"/>
    <w:rsid w:val="009E2864"/>
    <w:rsid w:val="009E771D"/>
    <w:rsid w:val="009F5785"/>
    <w:rsid w:val="00A05246"/>
    <w:rsid w:val="00A1454D"/>
    <w:rsid w:val="00A209CC"/>
    <w:rsid w:val="00A23759"/>
    <w:rsid w:val="00A423C2"/>
    <w:rsid w:val="00A435E7"/>
    <w:rsid w:val="00A44777"/>
    <w:rsid w:val="00A44EDD"/>
    <w:rsid w:val="00A52054"/>
    <w:rsid w:val="00A75D76"/>
    <w:rsid w:val="00A76BC7"/>
    <w:rsid w:val="00A86CB3"/>
    <w:rsid w:val="00A91047"/>
    <w:rsid w:val="00AB377D"/>
    <w:rsid w:val="00AB3E48"/>
    <w:rsid w:val="00AB79C3"/>
    <w:rsid w:val="00AC3909"/>
    <w:rsid w:val="00AD0F60"/>
    <w:rsid w:val="00AE398E"/>
    <w:rsid w:val="00AE7226"/>
    <w:rsid w:val="00AF0482"/>
    <w:rsid w:val="00AF46A6"/>
    <w:rsid w:val="00AF4746"/>
    <w:rsid w:val="00AF52CD"/>
    <w:rsid w:val="00AF5FAB"/>
    <w:rsid w:val="00B0796B"/>
    <w:rsid w:val="00B11E5D"/>
    <w:rsid w:val="00B13E61"/>
    <w:rsid w:val="00B14F4E"/>
    <w:rsid w:val="00B17EE0"/>
    <w:rsid w:val="00B22911"/>
    <w:rsid w:val="00B3071B"/>
    <w:rsid w:val="00B3562A"/>
    <w:rsid w:val="00B372AA"/>
    <w:rsid w:val="00B40B8D"/>
    <w:rsid w:val="00B45178"/>
    <w:rsid w:val="00B456B8"/>
    <w:rsid w:val="00B6372C"/>
    <w:rsid w:val="00B72ACB"/>
    <w:rsid w:val="00B735C0"/>
    <w:rsid w:val="00B75ADD"/>
    <w:rsid w:val="00B76699"/>
    <w:rsid w:val="00B83B0F"/>
    <w:rsid w:val="00B83D2F"/>
    <w:rsid w:val="00B84B66"/>
    <w:rsid w:val="00B857AE"/>
    <w:rsid w:val="00BB504E"/>
    <w:rsid w:val="00BB57E7"/>
    <w:rsid w:val="00BC049F"/>
    <w:rsid w:val="00BC5AC7"/>
    <w:rsid w:val="00BF4DAC"/>
    <w:rsid w:val="00BF6E32"/>
    <w:rsid w:val="00C13183"/>
    <w:rsid w:val="00C2638D"/>
    <w:rsid w:val="00C27635"/>
    <w:rsid w:val="00C3434B"/>
    <w:rsid w:val="00C43F66"/>
    <w:rsid w:val="00C5405C"/>
    <w:rsid w:val="00C546DB"/>
    <w:rsid w:val="00C60F29"/>
    <w:rsid w:val="00C70019"/>
    <w:rsid w:val="00C82467"/>
    <w:rsid w:val="00C831A2"/>
    <w:rsid w:val="00C85560"/>
    <w:rsid w:val="00C856A1"/>
    <w:rsid w:val="00C87982"/>
    <w:rsid w:val="00C91270"/>
    <w:rsid w:val="00C91551"/>
    <w:rsid w:val="00C93149"/>
    <w:rsid w:val="00CA38F9"/>
    <w:rsid w:val="00CA5289"/>
    <w:rsid w:val="00CA6ECB"/>
    <w:rsid w:val="00CA78B4"/>
    <w:rsid w:val="00CB5180"/>
    <w:rsid w:val="00CC7D14"/>
    <w:rsid w:val="00CD5898"/>
    <w:rsid w:val="00CD7F74"/>
    <w:rsid w:val="00CE42B3"/>
    <w:rsid w:val="00CF16CD"/>
    <w:rsid w:val="00D015C3"/>
    <w:rsid w:val="00D0495F"/>
    <w:rsid w:val="00D04DE0"/>
    <w:rsid w:val="00D077DE"/>
    <w:rsid w:val="00D1063D"/>
    <w:rsid w:val="00D31261"/>
    <w:rsid w:val="00D31C3A"/>
    <w:rsid w:val="00D345EB"/>
    <w:rsid w:val="00D37BEC"/>
    <w:rsid w:val="00D37D9A"/>
    <w:rsid w:val="00D47197"/>
    <w:rsid w:val="00D47BC8"/>
    <w:rsid w:val="00D51548"/>
    <w:rsid w:val="00D57934"/>
    <w:rsid w:val="00D57B12"/>
    <w:rsid w:val="00D72517"/>
    <w:rsid w:val="00D82B44"/>
    <w:rsid w:val="00DA2449"/>
    <w:rsid w:val="00DA4C79"/>
    <w:rsid w:val="00DB5B7D"/>
    <w:rsid w:val="00DD015A"/>
    <w:rsid w:val="00DD4C6A"/>
    <w:rsid w:val="00DD5B5A"/>
    <w:rsid w:val="00DD6AB9"/>
    <w:rsid w:val="00DE458D"/>
    <w:rsid w:val="00DF19F1"/>
    <w:rsid w:val="00E0512C"/>
    <w:rsid w:val="00E1101B"/>
    <w:rsid w:val="00E21C73"/>
    <w:rsid w:val="00E32B55"/>
    <w:rsid w:val="00E36247"/>
    <w:rsid w:val="00E44EF6"/>
    <w:rsid w:val="00E45CCB"/>
    <w:rsid w:val="00E468DD"/>
    <w:rsid w:val="00E46A1C"/>
    <w:rsid w:val="00E4792A"/>
    <w:rsid w:val="00E557BF"/>
    <w:rsid w:val="00E71449"/>
    <w:rsid w:val="00E720AD"/>
    <w:rsid w:val="00E763BE"/>
    <w:rsid w:val="00E775B2"/>
    <w:rsid w:val="00E8080F"/>
    <w:rsid w:val="00E82CA7"/>
    <w:rsid w:val="00E93254"/>
    <w:rsid w:val="00EA07CB"/>
    <w:rsid w:val="00EB449B"/>
    <w:rsid w:val="00EB53A6"/>
    <w:rsid w:val="00EC4A07"/>
    <w:rsid w:val="00EE0A6B"/>
    <w:rsid w:val="00EE19B8"/>
    <w:rsid w:val="00EE3693"/>
    <w:rsid w:val="00EF0232"/>
    <w:rsid w:val="00F01737"/>
    <w:rsid w:val="00F0624B"/>
    <w:rsid w:val="00F07ADD"/>
    <w:rsid w:val="00F100AE"/>
    <w:rsid w:val="00F11361"/>
    <w:rsid w:val="00F1218E"/>
    <w:rsid w:val="00F1277D"/>
    <w:rsid w:val="00F1285B"/>
    <w:rsid w:val="00F454C2"/>
    <w:rsid w:val="00F504E4"/>
    <w:rsid w:val="00F5089E"/>
    <w:rsid w:val="00F521C1"/>
    <w:rsid w:val="00F54276"/>
    <w:rsid w:val="00F576D0"/>
    <w:rsid w:val="00F61DD3"/>
    <w:rsid w:val="00F757D4"/>
    <w:rsid w:val="00FA0B6D"/>
    <w:rsid w:val="00FB01D9"/>
    <w:rsid w:val="00FB79AA"/>
    <w:rsid w:val="00FD6BD0"/>
    <w:rsid w:val="00FF0351"/>
    <w:rsid w:val="00FF09D7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2049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1067F90F"/>
  <w15:docId w15:val="{7BDC8EE8-7599-4147-8B39-79C0A55D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6921F3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"/>
    <w:basedOn w:val="a5"/>
    <w:next w:val="-2"/>
    <w:link w:val="1Char"/>
    <w:qFormat/>
    <w:rsid w:val="00562456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eastAsia="휴먼옛체" w:hAnsi="Arial"/>
      <w:kern w:val="28"/>
      <w:sz w:val="32"/>
      <w:szCs w:val="24"/>
    </w:rPr>
  </w:style>
  <w:style w:type="paragraph" w:styleId="2">
    <w:name w:val="heading 2"/>
    <w:basedOn w:val="a5"/>
    <w:next w:val="-2"/>
    <w:link w:val="2Char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ascii="휴먼옛체" w:eastAsia="휴먼옛체" w:hAnsi="Arial"/>
      <w:sz w:val="28"/>
    </w:rPr>
  </w:style>
  <w:style w:type="paragraph" w:styleId="3">
    <w:name w:val="heading 3"/>
    <w:aliases w:val="H3"/>
    <w:basedOn w:val="a5"/>
    <w:next w:val="-2"/>
    <w:link w:val="3Char"/>
    <w:qFormat/>
    <w:rsid w:val="00EB53A6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굴림체" w:hAnsi="Arial"/>
      <w:b/>
      <w:sz w:val="24"/>
    </w:rPr>
  </w:style>
  <w:style w:type="paragraph" w:styleId="4">
    <w:name w:val="heading 4"/>
    <w:basedOn w:val="a5"/>
    <w:next w:val="-2"/>
    <w:link w:val="4Char"/>
    <w:qFormat/>
    <w:rsid w:val="00562456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  <w:rPr>
      <w:rFonts w:ascii="굴림체"/>
      <w:b/>
      <w:sz w:val="24"/>
    </w:rPr>
  </w:style>
  <w:style w:type="paragraph" w:styleId="5">
    <w:name w:val="heading 5"/>
    <w:aliases w:val="L5,가),제목5,h5,H5"/>
    <w:basedOn w:val="a5"/>
    <w:link w:val="5Char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ascii="굴림체" w:eastAsia="굴림체" w:hAnsi="Arial"/>
      <w:b/>
      <w:sz w:val="24"/>
    </w:rPr>
  </w:style>
  <w:style w:type="paragraph" w:styleId="6">
    <w:name w:val="heading 6"/>
    <w:basedOn w:val="a5"/>
    <w:next w:val="-2"/>
    <w:link w:val="6Char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5"/>
    <w:link w:val="7Char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basedOn w:val="a5"/>
    <w:link w:val="8Char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basedOn w:val="a5"/>
    <w:link w:val="9Char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-2">
    <w:name w:val="본문-텍스트"/>
    <w:basedOn w:val="a5"/>
    <w:rsid w:val="0040466C"/>
    <w:pPr>
      <w:ind w:leftChars="200" w:left="440"/>
    </w:pPr>
    <w:rPr>
      <w:rFonts w:ascii="맑은 고딕" w:hAnsi="맑은 고딕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basedOn w:val="a6"/>
    <w:semiHidden/>
  </w:style>
  <w:style w:type="paragraph" w:styleId="11">
    <w:name w:val="toc 1"/>
    <w:basedOn w:val="a5"/>
    <w:next w:val="a5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5"/>
    <w:next w:val="a5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0">
    <w:name w:val="toc 3"/>
    <w:basedOn w:val="a5"/>
    <w:next w:val="a5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b">
    <w:name w:val="표머리"/>
    <w:basedOn w:val="a5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a5"/>
    <w:next w:val="a5"/>
    <w:autoRedefine/>
    <w:uiPriority w:val="39"/>
    <w:pPr>
      <w:tabs>
        <w:tab w:val="right" w:leader="dot" w:pos="9240"/>
      </w:tabs>
      <w:adjustRightInd/>
      <w:ind w:left="204" w:firstLineChars="200" w:firstLine="440"/>
    </w:pPr>
  </w:style>
  <w:style w:type="paragraph" w:styleId="ac">
    <w:name w:val="table of figures"/>
    <w:basedOn w:val="a5"/>
    <w:uiPriority w:val="99"/>
    <w:pPr>
      <w:tabs>
        <w:tab w:val="right" w:leader="dot" w:pos="9240"/>
      </w:tabs>
      <w:ind w:left="850" w:hanging="850"/>
    </w:pPr>
  </w:style>
  <w:style w:type="paragraph" w:styleId="ad">
    <w:name w:val="caption"/>
    <w:basedOn w:val="a5"/>
    <w:next w:val="a5"/>
    <w:qFormat/>
    <w:rsid w:val="007D29DE"/>
    <w:pPr>
      <w:widowControl w:val="0"/>
      <w:wordWrap w:val="0"/>
      <w:spacing w:after="240"/>
      <w:jc w:val="center"/>
    </w:pPr>
    <w:rPr>
      <w:rFonts w:ascii="맑은 고딕" w:hAnsi="맑은 고딕"/>
    </w:rPr>
  </w:style>
  <w:style w:type="paragraph" w:customStyle="1" w:styleId="22">
    <w:name w:val="부록2"/>
    <w:basedOn w:val="a5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5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a5"/>
    <w:next w:val="a5"/>
    <w:autoRedefine/>
    <w:semiHidden/>
    <w:pPr>
      <w:ind w:leftChars="800" w:left="800"/>
    </w:pPr>
  </w:style>
  <w:style w:type="paragraph" w:styleId="60">
    <w:name w:val="toc 6"/>
    <w:basedOn w:val="a5"/>
    <w:next w:val="a5"/>
    <w:autoRedefine/>
    <w:semiHidden/>
    <w:pPr>
      <w:ind w:leftChars="1000" w:left="2125"/>
    </w:pPr>
  </w:style>
  <w:style w:type="paragraph" w:styleId="70">
    <w:name w:val="toc 7"/>
    <w:basedOn w:val="a5"/>
    <w:next w:val="a5"/>
    <w:autoRedefine/>
    <w:semiHidden/>
    <w:pPr>
      <w:ind w:leftChars="1200" w:left="2550"/>
    </w:pPr>
  </w:style>
  <w:style w:type="paragraph" w:styleId="80">
    <w:name w:val="toc 8"/>
    <w:basedOn w:val="a5"/>
    <w:next w:val="a5"/>
    <w:autoRedefine/>
    <w:semiHidden/>
    <w:pPr>
      <w:ind w:leftChars="1400" w:left="2975"/>
    </w:pPr>
  </w:style>
  <w:style w:type="paragraph" w:styleId="90">
    <w:name w:val="toc 9"/>
    <w:basedOn w:val="a5"/>
    <w:next w:val="a5"/>
    <w:autoRedefine/>
    <w:semiHidden/>
    <w:pPr>
      <w:ind w:leftChars="1600" w:left="3400"/>
    </w:pPr>
  </w:style>
  <w:style w:type="paragraph" w:styleId="ae">
    <w:name w:val="No Spacing"/>
    <w:link w:val="Char"/>
    <w:uiPriority w:val="1"/>
    <w:qFormat/>
    <w:rsid w:val="007A6663"/>
    <w:rPr>
      <w:rFonts w:ascii="맑은 고딕" w:eastAsia="맑은 고딕" w:hAnsi="맑은 고딕"/>
      <w:sz w:val="22"/>
      <w:szCs w:val="22"/>
    </w:rPr>
  </w:style>
  <w:style w:type="paragraph" w:styleId="af">
    <w:name w:val="footnote text"/>
    <w:basedOn w:val="a5"/>
    <w:link w:val="Char0"/>
    <w:semiHidden/>
    <w:pPr>
      <w:snapToGrid w:val="0"/>
      <w:jc w:val="left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Document Map"/>
    <w:basedOn w:val="a5"/>
    <w:link w:val="Char1"/>
    <w:semiHidden/>
    <w:pPr>
      <w:shd w:val="clear" w:color="auto" w:fill="000080"/>
    </w:pPr>
    <w:rPr>
      <w:rFonts w:ascii="Arial" w:eastAsia="돋움" w:hAnsi="Arial"/>
    </w:rPr>
  </w:style>
  <w:style w:type="paragraph" w:styleId="af2">
    <w:name w:val="Body Text"/>
    <w:basedOn w:val="a5"/>
    <w:link w:val="Char2"/>
    <w:semiHidden/>
    <w:pPr>
      <w:spacing w:after="180"/>
    </w:pPr>
  </w:style>
  <w:style w:type="character" w:customStyle="1" w:styleId="Char">
    <w:name w:val="간격 없음 Char"/>
    <w:link w:val="ae"/>
    <w:uiPriority w:val="1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2">
    <w:name w:val="부록1"/>
    <w:basedOn w:val="a5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5"/>
    <w:autoRedefine/>
    <w:rsid w:val="00E45CCB"/>
    <w:pPr>
      <w:jc w:val="center"/>
    </w:pPr>
    <w:rPr>
      <w:rFonts w:ascii="맑은 고딕" w:hAnsi="맑은 고딕"/>
      <w:b/>
      <w:bCs/>
      <w:sz w:val="28"/>
      <w:szCs w:val="28"/>
    </w:rPr>
  </w:style>
  <w:style w:type="paragraph" w:styleId="af3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5"/>
    <w:link w:val="Char3"/>
    <w:pPr>
      <w:tabs>
        <w:tab w:val="center" w:pos="4252"/>
        <w:tab w:val="right" w:pos="8504"/>
      </w:tabs>
      <w:snapToGrid w:val="0"/>
    </w:pPr>
  </w:style>
  <w:style w:type="paragraph" w:customStyle="1" w:styleId="af4">
    <w:name w:val="표내부"/>
    <w:basedOn w:val="a5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5">
    <w:name w:val="footer"/>
    <w:basedOn w:val="a5"/>
    <w:link w:val="Char4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6">
    <w:name w:val="Balloon Text"/>
    <w:basedOn w:val="a5"/>
    <w:link w:val="Char5"/>
    <w:uiPriority w:val="99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7">
    <w:name w:val="List Bullet"/>
    <w:basedOn w:val="a5"/>
    <w:autoRedefine/>
    <w:semiHidden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6">
    <w:name w:val="표내부 Char"/>
    <w:basedOn w:val="a5"/>
    <w:pPr>
      <w:spacing w:line="360" w:lineRule="atLeast"/>
      <w:jc w:val="left"/>
    </w:pPr>
  </w:style>
  <w:style w:type="paragraph" w:customStyle="1" w:styleId="af8">
    <w:name w:val="글머리"/>
    <w:basedOn w:val="af7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9">
    <w:name w:val="질문"/>
    <w:basedOn w:val="a5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8"/>
    <w:pPr>
      <w:numPr>
        <w:numId w:val="2"/>
      </w:numPr>
    </w:pPr>
    <w:rPr>
      <w:rFonts w:hAnsi="Times New Roman"/>
    </w:rPr>
  </w:style>
  <w:style w:type="character" w:customStyle="1" w:styleId="Char5">
    <w:name w:val="풍선 도움말 텍스트 Char"/>
    <w:link w:val="af6"/>
    <w:uiPriority w:val="99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5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0">
    <w:name w:val="들여쓴 글머리표①"/>
    <w:basedOn w:val="-10"/>
    <w:pPr>
      <w:numPr>
        <w:numId w:val="6"/>
      </w:numPr>
    </w:pPr>
  </w:style>
  <w:style w:type="paragraph" w:customStyle="1" w:styleId="a">
    <w:name w:val="들여쓴 글머리표②"/>
    <w:basedOn w:val="a0"/>
    <w:pPr>
      <w:numPr>
        <w:numId w:val="7"/>
      </w:numPr>
    </w:pPr>
  </w:style>
  <w:style w:type="paragraph" w:customStyle="1" w:styleId="a3">
    <w:name w:val="들여쓴 글머리표③"/>
    <w:basedOn w:val="a"/>
    <w:pPr>
      <w:numPr>
        <w:numId w:val="8"/>
      </w:numPr>
    </w:pPr>
    <w:rPr>
      <w:sz w:val="20"/>
    </w:rPr>
  </w:style>
  <w:style w:type="paragraph" w:customStyle="1" w:styleId="a4">
    <w:name w:val="표내부 글머리표①"/>
    <w:basedOn w:val="a5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1">
    <w:name w:val="표내부 글머리표②"/>
    <w:basedOn w:val="a4"/>
    <w:pPr>
      <w:numPr>
        <w:numId w:val="10"/>
      </w:numPr>
    </w:pPr>
    <w:rPr>
      <w:sz w:val="20"/>
    </w:rPr>
  </w:style>
  <w:style w:type="paragraph" w:customStyle="1" w:styleId="a2">
    <w:name w:val="표내부 글머리표③"/>
    <w:basedOn w:val="a1"/>
    <w:pPr>
      <w:numPr>
        <w:numId w:val="11"/>
      </w:numPr>
    </w:pPr>
  </w:style>
  <w:style w:type="table" w:styleId="afa">
    <w:name w:val="Table Grid"/>
    <w:basedOn w:val="a7"/>
    <w:uiPriority w:val="59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5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5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5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/>
      <w:kern w:val="0"/>
      <w:sz w:val="28"/>
      <w:szCs w:val="20"/>
      <w:lang w:val="en-GB"/>
    </w:rPr>
  </w:style>
  <w:style w:type="paragraph" w:customStyle="1" w:styleId="13">
    <w:name w:val="본문1"/>
    <w:basedOn w:val="af2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4">
    <w:name w:val="바닥글 Char"/>
    <w:link w:val="af5"/>
    <w:uiPriority w:val="99"/>
    <w:rsid w:val="009052F6"/>
    <w:rPr>
      <w:rFonts w:eastAsia="굴림체"/>
      <w:sz w:val="18"/>
    </w:rPr>
  </w:style>
  <w:style w:type="paragraph" w:customStyle="1" w:styleId="blankpage">
    <w:name w:val="blank page"/>
    <w:basedOn w:val="a5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b">
    <w:name w:val="Body Text Indent"/>
    <w:basedOn w:val="a5"/>
    <w:link w:val="Char7"/>
    <w:uiPriority w:val="99"/>
    <w:semiHidden/>
    <w:unhideWhenUsed/>
    <w:rsid w:val="0021104D"/>
    <w:pPr>
      <w:spacing w:after="180"/>
      <w:ind w:leftChars="400" w:left="851"/>
    </w:pPr>
  </w:style>
  <w:style w:type="character" w:customStyle="1" w:styleId="Char7">
    <w:name w:val="본문 들여쓰기 Char"/>
    <w:link w:val="afb"/>
    <w:uiPriority w:val="99"/>
    <w:semiHidden/>
    <w:rsid w:val="0021104D"/>
    <w:rPr>
      <w:rFonts w:eastAsia="굴림체"/>
      <w:sz w:val="22"/>
    </w:rPr>
  </w:style>
  <w:style w:type="paragraph" w:styleId="23">
    <w:name w:val="Body Text First Indent 2"/>
    <w:basedOn w:val="afb"/>
    <w:link w:val="2Char0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0">
    <w:name w:val="본문 첫 줄 들여쓰기 2 Char"/>
    <w:link w:val="23"/>
    <w:rsid w:val="0021104D"/>
    <w:rPr>
      <w:rFonts w:ascii="Book Antiqua" w:eastAsia="굴림체" w:hAnsi="Book Antiqua"/>
      <w:sz w:val="22"/>
    </w:rPr>
  </w:style>
  <w:style w:type="paragraph" w:customStyle="1" w:styleId="24">
    <w:name w:val="본문2"/>
    <w:basedOn w:val="a5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5"/>
    <w:rsid w:val="00D345EB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20">
    <w:name w:val="자료 나열 2"/>
    <w:basedOn w:val="a5"/>
    <w:rsid w:val="00D345EB"/>
    <w:pPr>
      <w:widowControl w:val="0"/>
      <w:numPr>
        <w:numId w:val="13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10">
    <w:name w:val="스타일1"/>
    <w:basedOn w:val="a5"/>
    <w:qFormat/>
    <w:rsid w:val="00F1218E"/>
    <w:pPr>
      <w:numPr>
        <w:numId w:val="14"/>
      </w:numPr>
      <w:spacing w:before="240" w:after="240"/>
    </w:pPr>
    <w:rPr>
      <w:rFonts w:ascii="맑은 고딕" w:hAnsi="맑은 고딕"/>
      <w:b/>
      <w:szCs w:val="24"/>
    </w:rPr>
  </w:style>
  <w:style w:type="paragraph" w:styleId="afc">
    <w:name w:val="List Paragraph"/>
    <w:basedOn w:val="a5"/>
    <w:uiPriority w:val="34"/>
    <w:qFormat/>
    <w:rsid w:val="00C87982"/>
    <w:pPr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d">
    <w:name w:val="Normal (Web)"/>
    <w:basedOn w:val="a5"/>
    <w:uiPriority w:val="99"/>
    <w:semiHidden/>
    <w:unhideWhenUsed/>
    <w:rsid w:val="00AF0482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1Char">
    <w:name w:val="제목 1 Char"/>
    <w:aliases w:val="l1 Char,level 1 heading Char"/>
    <w:basedOn w:val="a6"/>
    <w:link w:val="1"/>
    <w:rsid w:val="002A6EDE"/>
    <w:rPr>
      <w:rFonts w:ascii="휴먼옛체" w:eastAsia="휴먼옛체" w:hAnsi="Arial"/>
      <w:kern w:val="28"/>
      <w:sz w:val="32"/>
      <w:szCs w:val="24"/>
    </w:rPr>
  </w:style>
  <w:style w:type="character" w:customStyle="1" w:styleId="2Char">
    <w:name w:val="제목 2 Char"/>
    <w:basedOn w:val="a6"/>
    <w:link w:val="2"/>
    <w:rsid w:val="002A6EDE"/>
    <w:rPr>
      <w:rFonts w:ascii="휴먼옛체" w:eastAsia="휴먼옛체" w:hAnsi="Arial"/>
      <w:sz w:val="28"/>
    </w:rPr>
  </w:style>
  <w:style w:type="character" w:customStyle="1" w:styleId="3Char">
    <w:name w:val="제목 3 Char"/>
    <w:aliases w:val="H3 Char"/>
    <w:basedOn w:val="a6"/>
    <w:link w:val="3"/>
    <w:rsid w:val="002A6EDE"/>
    <w:rPr>
      <w:rFonts w:ascii="굴림체" w:eastAsia="맑은 고딕" w:hAnsi="Arial"/>
      <w:b/>
      <w:sz w:val="24"/>
    </w:rPr>
  </w:style>
  <w:style w:type="character" w:customStyle="1" w:styleId="4Char">
    <w:name w:val="제목 4 Char"/>
    <w:basedOn w:val="a6"/>
    <w:link w:val="4"/>
    <w:rsid w:val="002A6EDE"/>
    <w:rPr>
      <w:rFonts w:ascii="굴림체" w:eastAsia="맑은 고딕"/>
      <w:b/>
      <w:sz w:val="24"/>
    </w:rPr>
  </w:style>
  <w:style w:type="character" w:customStyle="1" w:styleId="5Char">
    <w:name w:val="제목 5 Char"/>
    <w:aliases w:val="L5 Char,가) Char,제목5 Char,h5 Char,H5 Char"/>
    <w:basedOn w:val="a6"/>
    <w:link w:val="5"/>
    <w:rsid w:val="002A6EDE"/>
    <w:rPr>
      <w:rFonts w:ascii="굴림체" w:eastAsia="굴림체" w:hAnsi="Arial"/>
      <w:b/>
      <w:sz w:val="24"/>
    </w:rPr>
  </w:style>
  <w:style w:type="character" w:customStyle="1" w:styleId="6Char">
    <w:name w:val="제목 6 Char"/>
    <w:basedOn w:val="a6"/>
    <w:link w:val="6"/>
    <w:rsid w:val="002A6EDE"/>
    <w:rPr>
      <w:rFonts w:eastAsia="맑은 고딕"/>
      <w:sz w:val="22"/>
    </w:rPr>
  </w:style>
  <w:style w:type="character" w:customStyle="1" w:styleId="7Char">
    <w:name w:val="제목 7 Char"/>
    <w:basedOn w:val="a6"/>
    <w:link w:val="7"/>
    <w:rsid w:val="002A6EDE"/>
    <w:rPr>
      <w:rFonts w:ascii="굴림체" w:eastAsia="맑은 고딕"/>
      <w:sz w:val="22"/>
    </w:rPr>
  </w:style>
  <w:style w:type="character" w:customStyle="1" w:styleId="8Char">
    <w:name w:val="제목 8 Char"/>
    <w:basedOn w:val="a6"/>
    <w:link w:val="8"/>
    <w:rsid w:val="002A6EDE"/>
    <w:rPr>
      <w:rFonts w:ascii="굴림체" w:eastAsia="맑은 고딕"/>
    </w:rPr>
  </w:style>
  <w:style w:type="character" w:customStyle="1" w:styleId="9Char">
    <w:name w:val="제목 9 Char"/>
    <w:basedOn w:val="a6"/>
    <w:link w:val="9"/>
    <w:rsid w:val="002A6EDE"/>
    <w:rPr>
      <w:rFonts w:ascii="굴림체" w:eastAsia="맑은 고딕"/>
    </w:rPr>
  </w:style>
  <w:style w:type="character" w:customStyle="1" w:styleId="Char0">
    <w:name w:val="각주 텍스트 Char"/>
    <w:basedOn w:val="a6"/>
    <w:link w:val="af"/>
    <w:semiHidden/>
    <w:rsid w:val="002A6EDE"/>
    <w:rPr>
      <w:rFonts w:eastAsia="맑은 고딕"/>
      <w:sz w:val="22"/>
    </w:rPr>
  </w:style>
  <w:style w:type="character" w:customStyle="1" w:styleId="Char1">
    <w:name w:val="문서 구조 Char"/>
    <w:basedOn w:val="a6"/>
    <w:link w:val="af1"/>
    <w:semiHidden/>
    <w:rsid w:val="002A6EDE"/>
    <w:rPr>
      <w:rFonts w:ascii="Arial" w:eastAsia="돋움" w:hAnsi="Arial"/>
      <w:sz w:val="22"/>
      <w:shd w:val="clear" w:color="auto" w:fill="000080"/>
    </w:rPr>
  </w:style>
  <w:style w:type="character" w:customStyle="1" w:styleId="Char2">
    <w:name w:val="본문 Char"/>
    <w:basedOn w:val="a6"/>
    <w:link w:val="af2"/>
    <w:semiHidden/>
    <w:rsid w:val="002A6EDE"/>
    <w:rPr>
      <w:rFonts w:eastAsia="맑은 고딕"/>
      <w:sz w:val="22"/>
    </w:rPr>
  </w:style>
  <w:style w:type="character" w:customStyle="1" w:styleId="Char3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6"/>
    <w:link w:val="af3"/>
    <w:rsid w:val="002A6EDE"/>
    <w:rPr>
      <w:rFonts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0228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16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5468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23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49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9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011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060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30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24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1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82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07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214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95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13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847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443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0951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619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328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253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709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871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959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8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634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2509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6724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0457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91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278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204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203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458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FAE94-8BF2-457E-BF27-7C05CCC8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9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Manager/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seo chawoo</cp:lastModifiedBy>
  <cp:revision>4</cp:revision>
  <cp:lastPrinted>2018-07-26T08:09:00Z</cp:lastPrinted>
  <dcterms:created xsi:type="dcterms:W3CDTF">2019-01-10T23:54:00Z</dcterms:created>
  <dcterms:modified xsi:type="dcterms:W3CDTF">2019-01-16T05:54:00Z</dcterms:modified>
</cp:coreProperties>
</file>